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80" w:rsidRDefault="00D42607" w:rsidP="008F20BF">
      <w:pPr>
        <w:pStyle w:val="Titolo"/>
        <w:jc w:val="right"/>
        <w:rPr>
          <w:sz w:val="40"/>
          <w:szCs w:val="40"/>
          <w:lang w:val="it-IT"/>
        </w:rPr>
      </w:pPr>
      <w:r w:rsidRPr="00067977">
        <w:rPr>
          <w:sz w:val="40"/>
          <w:szCs w:val="40"/>
          <w:lang w:val="it-IT"/>
        </w:rPr>
        <w:t>Note di sviluppo</w:t>
      </w:r>
    </w:p>
    <w:p w:rsidR="0058506A" w:rsidRPr="00067977" w:rsidRDefault="00B44A80" w:rsidP="008F20BF">
      <w:pPr>
        <w:pStyle w:val="Titolo"/>
        <w:jc w:val="right"/>
        <w:rPr>
          <w:sz w:val="40"/>
          <w:szCs w:val="40"/>
          <w:lang w:val="it-IT"/>
        </w:rPr>
      </w:pPr>
      <w:r w:rsidRPr="00B44A80">
        <w:rPr>
          <w:sz w:val="40"/>
          <w:szCs w:val="40"/>
          <w:lang w:val="it-IT"/>
        </w:rPr>
        <w:t>Sistema Editoriale</w:t>
      </w:r>
    </w:p>
    <w:p w:rsidR="0058506A" w:rsidRPr="00067977" w:rsidRDefault="0058506A" w:rsidP="008F20BF">
      <w:pPr>
        <w:pStyle w:val="Titolo"/>
        <w:jc w:val="right"/>
        <w:rPr>
          <w:sz w:val="40"/>
          <w:szCs w:val="40"/>
          <w:lang w:val="it-IT"/>
        </w:rPr>
      </w:pPr>
    </w:p>
    <w:p w:rsidR="0058506A" w:rsidRPr="00067977" w:rsidRDefault="00F32434" w:rsidP="008F20BF">
      <w:pPr>
        <w:pStyle w:val="Titolo"/>
        <w:jc w:val="right"/>
        <w:rPr>
          <w:sz w:val="40"/>
          <w:szCs w:val="40"/>
          <w:lang w:val="it-IT"/>
        </w:rPr>
      </w:pPr>
      <w:r w:rsidRPr="00067977">
        <w:rPr>
          <w:sz w:val="40"/>
          <w:szCs w:val="40"/>
          <w:lang w:val="it-IT"/>
        </w:rPr>
        <w:t xml:space="preserve">Version: </w:t>
      </w:r>
      <w:r w:rsidR="003E086B" w:rsidRPr="00067977">
        <w:rPr>
          <w:sz w:val="40"/>
          <w:szCs w:val="40"/>
          <w:lang w:val="it-IT"/>
        </w:rPr>
        <w:t>R</w:t>
      </w:r>
      <w:r w:rsidRPr="00067977">
        <w:rPr>
          <w:sz w:val="40"/>
          <w:szCs w:val="40"/>
          <w:lang w:val="it-IT"/>
        </w:rPr>
        <w:t>1A</w:t>
      </w:r>
    </w:p>
    <w:p w:rsidR="0058506A" w:rsidRPr="00067977" w:rsidRDefault="0058506A" w:rsidP="0045776B">
      <w:pPr>
        <w:pStyle w:val="Titolo"/>
        <w:jc w:val="both"/>
        <w:rPr>
          <w:sz w:val="24"/>
          <w:szCs w:val="24"/>
          <w:lang w:val="it-IT"/>
        </w:rPr>
      </w:pP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45776B">
      <w:pPr>
        <w:pStyle w:val="InfoBlue"/>
        <w:jc w:val="both"/>
        <w:rPr>
          <w:sz w:val="24"/>
          <w:szCs w:val="24"/>
          <w:lang w:val="it-IT"/>
        </w:rPr>
      </w:pPr>
      <w:r w:rsidRPr="00067977">
        <w:rPr>
          <w:sz w:val="24"/>
          <w:szCs w:val="24"/>
          <w:lang w:val="it-IT"/>
        </w:rPr>
        <w:t xml:space="preserve"> </w:t>
      </w: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  <w:sectPr w:rsidR="0058506A" w:rsidRPr="0006797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proofErr w:type="spellStart"/>
      <w:r w:rsidRPr="00067977">
        <w:rPr>
          <w:sz w:val="44"/>
          <w:szCs w:val="44"/>
          <w:lang w:val="it-IT"/>
        </w:rPr>
        <w:lastRenderedPageBreak/>
        <w:t>Revision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Date</w:t>
            </w: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Version</w:t>
            </w: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proofErr w:type="spellStart"/>
            <w:r w:rsidRPr="00067977">
              <w:rPr>
                <w:b/>
                <w:sz w:val="24"/>
                <w:szCs w:val="24"/>
                <w:lang w:val="it-IT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Author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833EF4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r w:rsidR="00833EF4">
              <w:rPr>
                <w:sz w:val="24"/>
                <w:szCs w:val="24"/>
                <w:lang w:val="it-IT"/>
              </w:rPr>
              <w:t>10</w:t>
            </w:r>
            <w:r w:rsidRPr="00067977">
              <w:rPr>
                <w:sz w:val="24"/>
                <w:szCs w:val="24"/>
                <w:lang w:val="it-IT"/>
              </w:rPr>
              <w:t>/</w:t>
            </w:r>
            <w:r w:rsidR="00833EF4">
              <w:rPr>
                <w:sz w:val="24"/>
                <w:szCs w:val="24"/>
                <w:lang w:val="it-IT"/>
              </w:rPr>
              <w:t>04</w:t>
            </w:r>
            <w:r w:rsidRPr="00067977">
              <w:rPr>
                <w:sz w:val="24"/>
                <w:szCs w:val="24"/>
                <w:lang w:val="it-IT"/>
              </w:rPr>
              <w:t>/</w:t>
            </w:r>
            <w:r w:rsidR="00833EF4">
              <w:rPr>
                <w:sz w:val="24"/>
                <w:szCs w:val="24"/>
                <w:lang w:val="it-IT"/>
              </w:rPr>
              <w:t>13</w:t>
            </w:r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  <w:tc>
          <w:tcPr>
            <w:tcW w:w="1152" w:type="dxa"/>
          </w:tcPr>
          <w:p w:rsidR="0058506A" w:rsidRPr="00067977" w:rsidRDefault="00F32434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R1A</w:t>
            </w:r>
          </w:p>
        </w:tc>
        <w:tc>
          <w:tcPr>
            <w:tcW w:w="3744" w:type="dxa"/>
          </w:tcPr>
          <w:p w:rsidR="0058506A" w:rsidRPr="00067977" w:rsidRDefault="00833EF4" w:rsidP="00833EF4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Diagramma E-R, script database</w:t>
            </w:r>
          </w:p>
        </w:tc>
        <w:tc>
          <w:tcPr>
            <w:tcW w:w="2304" w:type="dxa"/>
          </w:tcPr>
          <w:p w:rsidR="0058506A" w:rsidRPr="00067977" w:rsidRDefault="00833EF4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Maurizio Caprioli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</w:tbl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br w:type="page"/>
      </w:r>
      <w:proofErr w:type="spellStart"/>
      <w:r w:rsidRPr="00067977">
        <w:rPr>
          <w:sz w:val="44"/>
          <w:szCs w:val="44"/>
          <w:lang w:val="it-IT"/>
        </w:rPr>
        <w:lastRenderedPageBreak/>
        <w:t>Table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of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Contents</w:t>
      </w:r>
      <w:proofErr w:type="spellEnd"/>
    </w:p>
    <w:p w:rsidR="00D05AF8" w:rsidRDefault="003E57CD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E57CD">
        <w:rPr>
          <w:sz w:val="24"/>
          <w:szCs w:val="24"/>
          <w:lang w:val="it-IT"/>
        </w:rPr>
        <w:fldChar w:fldCharType="begin"/>
      </w:r>
      <w:r w:rsidR="0058506A" w:rsidRPr="00067977">
        <w:rPr>
          <w:sz w:val="24"/>
          <w:szCs w:val="24"/>
          <w:lang w:val="it-IT"/>
        </w:rPr>
        <w:instrText xml:space="preserve"> TOC \o "1-3" </w:instrText>
      </w:r>
      <w:r w:rsidRPr="003E57CD">
        <w:rPr>
          <w:sz w:val="24"/>
          <w:szCs w:val="24"/>
          <w:lang w:val="it-IT"/>
        </w:rPr>
        <w:fldChar w:fldCharType="separate"/>
      </w:r>
      <w:bookmarkStart w:id="0" w:name="_GoBack"/>
      <w:bookmarkEnd w:id="0"/>
      <w:r w:rsidR="00D05AF8" w:rsidRPr="003C31E0">
        <w:rPr>
          <w:noProof/>
          <w:lang w:val="it-IT"/>
        </w:rPr>
        <w:t>1.</w:t>
      </w:r>
      <w:r w:rsidR="00D05AF8"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="00D05AF8" w:rsidRPr="003C31E0">
        <w:rPr>
          <w:noProof/>
          <w:lang w:val="it-IT"/>
        </w:rPr>
        <w:t>Introduzione e scopo delle "Note di Sviluppo"</w:t>
      </w:r>
      <w:r w:rsidR="00D05AF8" w:rsidRPr="00833EF4">
        <w:rPr>
          <w:noProof/>
          <w:lang w:val="it-IT"/>
        </w:rPr>
        <w:tab/>
      </w:r>
      <w:r>
        <w:rPr>
          <w:noProof/>
        </w:rPr>
        <w:fldChar w:fldCharType="begin"/>
      </w:r>
      <w:r w:rsidR="00D05AF8" w:rsidRPr="00833EF4">
        <w:rPr>
          <w:noProof/>
          <w:lang w:val="it-IT"/>
        </w:rPr>
        <w:instrText xml:space="preserve"> PAGEREF _Toc352852048 \h </w:instrText>
      </w:r>
      <w:r>
        <w:rPr>
          <w:noProof/>
        </w:rPr>
      </w:r>
      <w:r>
        <w:rPr>
          <w:noProof/>
        </w:rPr>
        <w:fldChar w:fldCharType="separate"/>
      </w:r>
      <w:r w:rsidR="00D05AF8" w:rsidRPr="00833EF4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generale di Business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_Toc352852049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5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Definizioni, Acronimi ed Abbreviazioni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_Toc352852050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5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Riferimenti (documenti, siti web, etc.)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_Toc352852051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5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e requisiti di alto livello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_Toc352852052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5</w:t>
      </w:r>
      <w:r w:rsidR="003E57CD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Architettura (opzionale)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_Toc352852053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6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di alto livello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_Toc352852054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6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Elenco dei moduli da realizzare (prossimi capitoli)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_Toc352852055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6</w:t>
      </w:r>
      <w:r w:rsidR="003E57CD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Modulo da realizzare: Xxx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_Toc352852056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7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di dettaglio (implementazione) del modulo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_Toc352852057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7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Questionario (opzionale)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_Toc352852058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7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Interfacce grafiche (se presenti)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_Toc352852059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7</w:t>
      </w:r>
      <w:r w:rsidR="003E57CD">
        <w:rPr>
          <w:noProof/>
        </w:rPr>
        <w:fldChar w:fldCharType="end"/>
      </w:r>
    </w:p>
    <w:p w:rsidR="00D05AF8" w:rsidRDefault="00D05AF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Interfacce grafiche da realizzare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_Toc352852060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7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Use case diagram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_Toc352852061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7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Sequence diagram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_Toc352852062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8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Class diagram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_Toc352852063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8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Diagrammi, disegni e materiale addizionale utile (opzionale)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_Toc352852064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8</w:t>
      </w:r>
      <w:r w:rsidR="003E57CD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Documentazione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_Toc352852065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9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Manuale di installazione e configurazione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_Toc352852066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9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Manuale utente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_Toc352852067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9</w:t>
      </w:r>
      <w:r w:rsidR="003E57C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Test Case</w:t>
      </w:r>
      <w:r w:rsidRPr="00833EF4">
        <w:rPr>
          <w:noProof/>
          <w:lang w:val="it-IT"/>
        </w:rPr>
        <w:tab/>
      </w:r>
      <w:r w:rsidR="003E57CD">
        <w:rPr>
          <w:noProof/>
        </w:rPr>
        <w:fldChar w:fldCharType="begin"/>
      </w:r>
      <w:r w:rsidRPr="00833EF4">
        <w:rPr>
          <w:noProof/>
          <w:lang w:val="it-IT"/>
        </w:rPr>
        <w:instrText xml:space="preserve"> PAGEREF _Toc352852068 \h </w:instrText>
      </w:r>
      <w:r w:rsidR="003E57CD">
        <w:rPr>
          <w:noProof/>
        </w:rPr>
      </w:r>
      <w:r w:rsidR="003E57CD">
        <w:rPr>
          <w:noProof/>
        </w:rPr>
        <w:fldChar w:fldCharType="separate"/>
      </w:r>
      <w:r w:rsidRPr="00833EF4">
        <w:rPr>
          <w:noProof/>
          <w:lang w:val="it-IT"/>
        </w:rPr>
        <w:t>9</w:t>
      </w:r>
      <w:r w:rsidR="003E57CD">
        <w:rPr>
          <w:noProof/>
        </w:rPr>
        <w:fldChar w:fldCharType="end"/>
      </w:r>
    </w:p>
    <w:p w:rsidR="0058506A" w:rsidRPr="00067977" w:rsidRDefault="003E57CD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fldChar w:fldCharType="end"/>
      </w:r>
      <w:r w:rsidR="0058506A" w:rsidRPr="00067977">
        <w:rPr>
          <w:sz w:val="24"/>
          <w:szCs w:val="24"/>
          <w:lang w:val="it-IT"/>
        </w:rPr>
        <w:br w:type="page"/>
      </w:r>
      <w:r w:rsidR="00671FE8" w:rsidRPr="00067977">
        <w:rPr>
          <w:sz w:val="44"/>
          <w:szCs w:val="44"/>
          <w:lang w:val="it-IT"/>
        </w:rPr>
        <w:lastRenderedPageBreak/>
        <w:t xml:space="preserve">Note di </w:t>
      </w:r>
      <w:r w:rsidR="00E36B8B">
        <w:rPr>
          <w:sz w:val="44"/>
          <w:szCs w:val="44"/>
          <w:lang w:val="it-IT"/>
        </w:rPr>
        <w:t>S</w:t>
      </w:r>
      <w:r w:rsidR="00671FE8" w:rsidRPr="00067977">
        <w:rPr>
          <w:sz w:val="44"/>
          <w:szCs w:val="44"/>
          <w:lang w:val="it-IT"/>
        </w:rPr>
        <w:t>viluppo</w:t>
      </w:r>
    </w:p>
    <w:p w:rsidR="0058506A" w:rsidRPr="00067977" w:rsidRDefault="0058506A" w:rsidP="00056090">
      <w:pPr>
        <w:pStyle w:val="StileTitolo120ptGiustificato"/>
        <w:rPr>
          <w:lang w:val="it-IT"/>
        </w:rPr>
      </w:pPr>
      <w:bookmarkStart w:id="1" w:name="_Toc456598586"/>
      <w:bookmarkStart w:id="2" w:name="_Toc456600917"/>
      <w:bookmarkStart w:id="3" w:name="_Toc352852048"/>
      <w:bookmarkStart w:id="4" w:name="_Toc436203377"/>
      <w:bookmarkStart w:id="5" w:name="_Toc452813577"/>
      <w:r w:rsidRPr="00067977">
        <w:rPr>
          <w:lang w:val="it-IT"/>
        </w:rPr>
        <w:t>Introdu</w:t>
      </w:r>
      <w:bookmarkEnd w:id="1"/>
      <w:bookmarkEnd w:id="2"/>
      <w:r w:rsidR="00671FE8" w:rsidRPr="00067977">
        <w:rPr>
          <w:lang w:val="it-IT"/>
        </w:rPr>
        <w:t>zione</w:t>
      </w:r>
      <w:r w:rsidR="00E36B8B">
        <w:rPr>
          <w:lang w:val="it-IT"/>
        </w:rPr>
        <w:t xml:space="preserve"> e scopo delle "Note di Sviluppo"</w:t>
      </w:r>
      <w:bookmarkEnd w:id="3"/>
    </w:p>
    <w:p w:rsidR="00CD1232" w:rsidRPr="00B3322B" w:rsidRDefault="006A2B3A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Lo scopo di questo documento è 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principalmente </w:t>
      </w:r>
      <w:r w:rsidR="00392289" w:rsidRPr="00B3322B">
        <w:rPr>
          <w:i/>
          <w:color w:val="0000FF"/>
          <w:sz w:val="22"/>
          <w:szCs w:val="22"/>
          <w:lang w:val="it-IT"/>
        </w:rPr>
        <w:t xml:space="preserve">quello 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di </w:t>
      </w:r>
      <w:r w:rsidR="00E209C1" w:rsidRPr="00B3322B">
        <w:rPr>
          <w:i/>
          <w:color w:val="0000FF"/>
          <w:sz w:val="22"/>
          <w:szCs w:val="22"/>
          <w:lang w:val="it-IT"/>
        </w:rPr>
        <w:t>centralizzare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in un unico </w:t>
      </w:r>
      <w:r w:rsidR="00E209C1" w:rsidRPr="00B3322B">
        <w:rPr>
          <w:i/>
          <w:color w:val="0000FF"/>
          <w:sz w:val="22"/>
          <w:szCs w:val="22"/>
          <w:lang w:val="it-IT"/>
        </w:rPr>
        <w:t>contenitore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F32434" w:rsidRPr="00B3322B">
        <w:rPr>
          <w:i/>
          <w:color w:val="0000FF"/>
          <w:sz w:val="22"/>
          <w:szCs w:val="22"/>
          <w:lang w:val="it-IT"/>
        </w:rPr>
        <w:t>tutte quelle informazioni necessarie allo sviluppo di un intero modulo</w:t>
      </w:r>
      <w:r w:rsidR="00B44A80">
        <w:rPr>
          <w:i/>
          <w:color w:val="0000FF"/>
          <w:sz w:val="22"/>
          <w:szCs w:val="22"/>
          <w:lang w:val="it-IT"/>
        </w:rPr>
        <w:t>/progetto</w:t>
      </w:r>
      <w:r w:rsidR="00F32434" w:rsidRPr="00B3322B">
        <w:rPr>
          <w:i/>
          <w:color w:val="0000FF"/>
          <w:sz w:val="22"/>
          <w:szCs w:val="22"/>
          <w:lang w:val="it-IT"/>
        </w:rPr>
        <w:t xml:space="preserve"> sof</w:t>
      </w:r>
      <w:r w:rsidR="005940DB" w:rsidRPr="00B3322B">
        <w:rPr>
          <w:i/>
          <w:color w:val="0000FF"/>
          <w:sz w:val="22"/>
          <w:szCs w:val="22"/>
          <w:lang w:val="it-IT"/>
        </w:rPr>
        <w:t>t</w:t>
      </w:r>
      <w:r w:rsidR="00F32434" w:rsidRPr="00B3322B">
        <w:rPr>
          <w:i/>
          <w:color w:val="0000FF"/>
          <w:sz w:val="22"/>
          <w:szCs w:val="22"/>
          <w:lang w:val="it-IT"/>
        </w:rPr>
        <w:t>ware, da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i requisiti </w:t>
      </w:r>
      <w:r w:rsidR="005940DB" w:rsidRPr="00B3322B">
        <w:rPr>
          <w:i/>
          <w:color w:val="0000FF"/>
          <w:sz w:val="22"/>
          <w:szCs w:val="22"/>
          <w:lang w:val="it-IT"/>
        </w:rPr>
        <w:t>iniziali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F32434" w:rsidRPr="00B3322B">
        <w:rPr>
          <w:i/>
          <w:color w:val="0000FF"/>
          <w:sz w:val="22"/>
          <w:szCs w:val="22"/>
          <w:lang w:val="it-IT"/>
        </w:rPr>
        <w:t>ai diagrammi che servono per realizzarlo</w:t>
      </w:r>
      <w:r w:rsidR="00E76065"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392289" w:rsidRPr="00B3322B">
        <w:rPr>
          <w:i/>
          <w:color w:val="0000FF"/>
          <w:sz w:val="22"/>
          <w:szCs w:val="22"/>
          <w:lang w:val="it-IT"/>
        </w:rPr>
        <w:t>alle note tecniche necessarie per lo sviluppo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software</w:t>
      </w:r>
      <w:r w:rsidR="002C34C4">
        <w:rPr>
          <w:i/>
          <w:color w:val="0000FF"/>
          <w:sz w:val="22"/>
          <w:szCs w:val="22"/>
          <w:lang w:val="it-IT"/>
        </w:rPr>
        <w:t xml:space="preserve">, fino ad arrivare alla </w:t>
      </w:r>
      <w:r w:rsidR="009764F4">
        <w:rPr>
          <w:i/>
          <w:color w:val="0000FF"/>
          <w:sz w:val="22"/>
          <w:szCs w:val="22"/>
          <w:lang w:val="it-IT"/>
        </w:rPr>
        <w:t xml:space="preserve">note per poi preparare la </w:t>
      </w:r>
      <w:r w:rsidR="002C34C4">
        <w:rPr>
          <w:i/>
          <w:color w:val="0000FF"/>
          <w:sz w:val="22"/>
          <w:szCs w:val="22"/>
          <w:lang w:val="it-IT"/>
        </w:rPr>
        <w:t xml:space="preserve">documentazione </w:t>
      </w:r>
      <w:r w:rsidR="009764F4">
        <w:rPr>
          <w:i/>
          <w:color w:val="0000FF"/>
          <w:sz w:val="22"/>
          <w:szCs w:val="22"/>
          <w:lang w:val="it-IT"/>
        </w:rPr>
        <w:t xml:space="preserve">ufficiale </w:t>
      </w:r>
      <w:r w:rsidR="002C34C4">
        <w:rPr>
          <w:i/>
          <w:color w:val="0000FF"/>
          <w:sz w:val="22"/>
          <w:szCs w:val="22"/>
          <w:lang w:val="it-IT"/>
        </w:rPr>
        <w:t>utile all’utente finale</w:t>
      </w:r>
      <w:r w:rsidR="009764F4">
        <w:rPr>
          <w:i/>
          <w:color w:val="0000FF"/>
          <w:sz w:val="22"/>
          <w:szCs w:val="22"/>
          <w:lang w:val="it-IT"/>
        </w:rPr>
        <w:t xml:space="preserve"> (su documenti separati)</w:t>
      </w:r>
      <w:r w:rsidR="00F32434" w:rsidRPr="00B3322B">
        <w:rPr>
          <w:i/>
          <w:color w:val="0000FF"/>
          <w:sz w:val="22"/>
          <w:szCs w:val="22"/>
          <w:lang w:val="it-IT"/>
        </w:rPr>
        <w:t>.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E76065" w:rsidRPr="00B3322B">
        <w:rPr>
          <w:i/>
          <w:color w:val="0000FF"/>
          <w:sz w:val="22"/>
          <w:szCs w:val="22"/>
          <w:lang w:val="it-IT"/>
        </w:rPr>
        <w:t xml:space="preserve">In pratica </w:t>
      </w:r>
      <w:r w:rsidR="00F32434" w:rsidRPr="00B3322B">
        <w:rPr>
          <w:i/>
          <w:color w:val="0000FF"/>
          <w:sz w:val="22"/>
          <w:szCs w:val="22"/>
          <w:lang w:val="it-IT"/>
        </w:rPr>
        <w:t xml:space="preserve">raggruppa 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tutte quelle informazioni definite </w:t>
      </w:r>
      <w:r w:rsidR="0078524A" w:rsidRPr="00B3322B">
        <w:rPr>
          <w:i/>
          <w:color w:val="0000FF"/>
          <w:sz w:val="22"/>
          <w:szCs w:val="22"/>
          <w:lang w:val="it-IT"/>
        </w:rPr>
        <w:t>d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a tutti gli attori coinvolti </w:t>
      </w:r>
      <w:r w:rsidR="009602BC" w:rsidRPr="00B3322B">
        <w:rPr>
          <w:i/>
          <w:color w:val="0000FF"/>
          <w:sz w:val="22"/>
          <w:szCs w:val="22"/>
          <w:lang w:val="it-IT"/>
        </w:rPr>
        <w:t>nell</w:t>
      </w:r>
      <w:r w:rsidR="005940DB" w:rsidRPr="00B3322B">
        <w:rPr>
          <w:i/>
          <w:color w:val="0000FF"/>
          <w:sz w:val="22"/>
          <w:szCs w:val="22"/>
          <w:lang w:val="it-IT"/>
        </w:rPr>
        <w:t>o sviluppo sof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tware: capi progetto, analisti </w:t>
      </w:r>
      <w:r w:rsidR="005940DB" w:rsidRPr="00B3322B">
        <w:rPr>
          <w:i/>
          <w:color w:val="0000FF"/>
          <w:sz w:val="22"/>
          <w:szCs w:val="22"/>
          <w:lang w:val="it-IT"/>
        </w:rPr>
        <w:t>e sviluppatori del sistema.</w:t>
      </w:r>
      <w:r w:rsidR="00863FD3">
        <w:rPr>
          <w:i/>
          <w:color w:val="0000FF"/>
          <w:sz w:val="22"/>
          <w:szCs w:val="22"/>
          <w:lang w:val="it-IT"/>
        </w:rPr>
        <w:t xml:space="preserve">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Serve quindi da collettore unico </w:t>
      </w:r>
      <w:r w:rsidR="00A00F5B" w:rsidRPr="00B3322B">
        <w:rPr>
          <w:i/>
          <w:color w:val="0000FF"/>
          <w:sz w:val="22"/>
          <w:szCs w:val="22"/>
          <w:lang w:val="it-IT"/>
        </w:rPr>
        <w:t>per le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informazioni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A00F5B" w:rsidRPr="00B3322B">
        <w:rPr>
          <w:i/>
          <w:color w:val="0000FF"/>
          <w:sz w:val="22"/>
          <w:szCs w:val="22"/>
          <w:lang w:val="it-IT"/>
        </w:rPr>
        <w:t>di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uno specifico sviluppo software</w:t>
      </w:r>
      <w:r w:rsidR="00066B08" w:rsidRPr="00B3322B">
        <w:rPr>
          <w:i/>
          <w:color w:val="0000FF"/>
          <w:sz w:val="22"/>
          <w:szCs w:val="22"/>
          <w:lang w:val="it-IT"/>
        </w:rPr>
        <w:t>. Una sorta di diario di bordo dedicato a descrivere la vita di un software</w:t>
      </w:r>
      <w:r w:rsidR="00256218" w:rsidRPr="00B3322B">
        <w:rPr>
          <w:i/>
          <w:color w:val="0000FF"/>
          <w:sz w:val="22"/>
          <w:szCs w:val="22"/>
          <w:lang w:val="it-IT"/>
        </w:rPr>
        <w:t>.</w:t>
      </w:r>
      <w:r w:rsidR="00863FD3">
        <w:rPr>
          <w:i/>
          <w:color w:val="0000FF"/>
          <w:sz w:val="22"/>
          <w:szCs w:val="22"/>
          <w:lang w:val="it-IT"/>
        </w:rPr>
        <w:t xml:space="preserve"> </w:t>
      </w:r>
      <w:r w:rsidR="002D25DD">
        <w:rPr>
          <w:i/>
          <w:color w:val="0000FF"/>
          <w:sz w:val="22"/>
          <w:szCs w:val="22"/>
          <w:lang w:val="it-IT"/>
        </w:rPr>
        <w:t xml:space="preserve">Può essere utilizzato sia per la realizzazione di un intero progetto software, composto di più moduli, oppure per realizzare un solo modulo di un progetto già esistente.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E’ inteso per essere leggero ed essenziale nel contenuto, in modo da </w:t>
      </w:r>
      <w:r w:rsidR="00272174" w:rsidRPr="00B3322B">
        <w:rPr>
          <w:i/>
          <w:color w:val="0000FF"/>
          <w:sz w:val="22"/>
          <w:szCs w:val="22"/>
          <w:lang w:val="it-IT"/>
        </w:rPr>
        <w:t>essere effettivamente utile al gruppo di progetto</w:t>
      </w:r>
      <w:r w:rsidR="00E71948" w:rsidRPr="00B3322B">
        <w:rPr>
          <w:i/>
          <w:color w:val="0000FF"/>
          <w:sz w:val="22"/>
          <w:szCs w:val="22"/>
          <w:lang w:val="it-IT"/>
        </w:rPr>
        <w:t>.</w:t>
      </w:r>
    </w:p>
    <w:p w:rsidR="00E71948" w:rsidRPr="00B3322B" w:rsidRDefault="00E71948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256218" w:rsidRPr="00B3322B" w:rsidRDefault="0078524A" w:rsidP="0045776B">
      <w:pPr>
        <w:jc w:val="both"/>
        <w:rPr>
          <w:b/>
          <w:i/>
          <w:color w:val="0000FF"/>
          <w:sz w:val="22"/>
          <w:szCs w:val="22"/>
          <w:lang w:val="it-IT"/>
        </w:rPr>
      </w:pPr>
      <w:r w:rsidRPr="00B3322B">
        <w:rPr>
          <w:b/>
          <w:i/>
          <w:color w:val="0000FF"/>
          <w:sz w:val="22"/>
          <w:szCs w:val="22"/>
          <w:lang w:val="it-IT"/>
        </w:rPr>
        <w:t>Verrà utilizzato in questo modo:</w:t>
      </w:r>
    </w:p>
    <w:p w:rsidR="0078524A" w:rsidRPr="00B3322B" w:rsidRDefault="0078524A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All’avvio di un nuovo sviluppo software verranno compilati i capitoli relativi alla descrizione </w:t>
      </w:r>
      <w:r w:rsidR="00F905C3" w:rsidRPr="00B3322B">
        <w:rPr>
          <w:i/>
          <w:color w:val="0000FF"/>
          <w:sz w:val="22"/>
          <w:szCs w:val="22"/>
          <w:lang w:val="it-IT"/>
        </w:rPr>
        <w:t xml:space="preserve">di Business </w:t>
      </w:r>
      <w:r w:rsidRPr="00B3322B">
        <w:rPr>
          <w:i/>
          <w:color w:val="0000FF"/>
          <w:sz w:val="22"/>
          <w:szCs w:val="22"/>
          <w:lang w:val="it-IT"/>
        </w:rPr>
        <w:t>del modulo da realizzare</w:t>
      </w:r>
      <w:r w:rsidR="00CD1232" w:rsidRPr="00B3322B">
        <w:rPr>
          <w:i/>
          <w:color w:val="0000FF"/>
          <w:sz w:val="22"/>
          <w:szCs w:val="22"/>
          <w:lang w:val="it-IT"/>
        </w:rPr>
        <w:t>. In genere i capitoli relativi verranno compilati da chi avverte l’esigenza di implementare un nuovo software, o perch</w:t>
      </w:r>
      <w:r w:rsidR="00B44A80">
        <w:rPr>
          <w:i/>
          <w:color w:val="0000FF"/>
          <w:sz w:val="22"/>
          <w:szCs w:val="22"/>
          <w:lang w:val="it-IT"/>
        </w:rPr>
        <w:t>é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richiesto dal cliente oppure perché avvertito come necessario per la </w:t>
      </w:r>
      <w:r w:rsidR="00B44A80">
        <w:rPr>
          <w:i/>
          <w:color w:val="0000FF"/>
          <w:sz w:val="22"/>
          <w:szCs w:val="22"/>
          <w:lang w:val="it-IT"/>
        </w:rPr>
        <w:t>naturale evoluzione del sistema. In alcuni casi, se i requisiti</w:t>
      </w:r>
      <w:r w:rsidR="002C34C4">
        <w:rPr>
          <w:i/>
          <w:color w:val="0000FF"/>
          <w:sz w:val="22"/>
          <w:szCs w:val="22"/>
          <w:lang w:val="it-IT"/>
        </w:rPr>
        <w:t xml:space="preserve"> sono già definiti su una fonte esterna </w:t>
      </w:r>
      <w:r w:rsidR="00B44A80">
        <w:rPr>
          <w:i/>
          <w:color w:val="0000FF"/>
          <w:sz w:val="22"/>
          <w:szCs w:val="22"/>
          <w:lang w:val="it-IT"/>
        </w:rPr>
        <w:t>(documento o altro), sarà sufficiente inserire nel presente documento un riferimento ai requisiti esterni</w:t>
      </w:r>
    </w:p>
    <w:p w:rsidR="0078524A" w:rsidRPr="00B3322B" w:rsidRDefault="0078524A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Una volta completata la prima fase (definizione dei requisiti), gli analisti </w:t>
      </w:r>
      <w:r w:rsidR="008B5699" w:rsidRPr="00B3322B">
        <w:rPr>
          <w:i/>
          <w:color w:val="0000FF"/>
          <w:sz w:val="22"/>
          <w:szCs w:val="22"/>
          <w:lang w:val="it-IT"/>
        </w:rPr>
        <w:t xml:space="preserve">e sviluppatori </w:t>
      </w:r>
      <w:r w:rsidRPr="00B3322B">
        <w:rPr>
          <w:i/>
          <w:color w:val="0000FF"/>
          <w:sz w:val="22"/>
          <w:szCs w:val="22"/>
          <w:lang w:val="it-IT"/>
        </w:rPr>
        <w:t xml:space="preserve">del progetto dovranno compilare </w:t>
      </w:r>
      <w:r w:rsidR="008B5699" w:rsidRPr="00B3322B">
        <w:rPr>
          <w:i/>
          <w:color w:val="0000FF"/>
          <w:sz w:val="22"/>
          <w:szCs w:val="22"/>
          <w:lang w:val="it-IT"/>
        </w:rPr>
        <w:t>le parti relat</w:t>
      </w:r>
      <w:r w:rsidR="002C34C4">
        <w:rPr>
          <w:i/>
          <w:color w:val="0000FF"/>
          <w:sz w:val="22"/>
          <w:szCs w:val="22"/>
          <w:lang w:val="it-IT"/>
        </w:rPr>
        <w:t xml:space="preserve">ive alla descrizione tecnica del progetto e dei </w:t>
      </w:r>
      <w:r w:rsidR="008B5699" w:rsidRPr="00B3322B">
        <w:rPr>
          <w:i/>
          <w:color w:val="0000FF"/>
          <w:sz w:val="22"/>
          <w:szCs w:val="22"/>
          <w:lang w:val="it-IT"/>
        </w:rPr>
        <w:t>modul</w:t>
      </w:r>
      <w:r w:rsidR="002C34C4">
        <w:rPr>
          <w:i/>
          <w:color w:val="0000FF"/>
          <w:sz w:val="22"/>
          <w:szCs w:val="22"/>
          <w:lang w:val="it-IT"/>
        </w:rPr>
        <w:t>i</w:t>
      </w:r>
      <w:r w:rsidR="008B5699" w:rsidRPr="00B3322B">
        <w:rPr>
          <w:i/>
          <w:color w:val="0000FF"/>
          <w:sz w:val="22"/>
          <w:szCs w:val="22"/>
          <w:lang w:val="it-IT"/>
        </w:rPr>
        <w:t>, definendo anche i diagrammi realizzativi, necessari poi allo sviluppo vero e proprio del modulo</w:t>
      </w:r>
    </w:p>
    <w:p w:rsidR="008B5699" w:rsidRPr="00B3322B" w:rsidRDefault="008B5699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Gli sviluppatori, se necessario, raffineranno le descrizioni ed i diagrammi realizzati nella fase precedente</w:t>
      </w:r>
    </w:p>
    <w:p w:rsidR="008B5699" w:rsidRPr="00B3322B" w:rsidRDefault="008B5699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CD1232" w:rsidRPr="00B3322B" w:rsidRDefault="00CD1232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Naturalmente, trattandosi di un documento che nasce con l’esigenza e l’obiettivo di essere utile piuttosto che prolisso e</w:t>
      </w:r>
      <w:r w:rsidR="00A00F5B" w:rsidRPr="00B3322B">
        <w:rPr>
          <w:i/>
          <w:color w:val="0000FF"/>
          <w:sz w:val="22"/>
          <w:szCs w:val="22"/>
          <w:lang w:val="it-IT"/>
        </w:rPr>
        <w:t>d</w:t>
      </w:r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066B08" w:rsidRPr="00B3322B">
        <w:rPr>
          <w:i/>
          <w:color w:val="0000FF"/>
          <w:sz w:val="22"/>
          <w:szCs w:val="22"/>
          <w:lang w:val="it-IT"/>
        </w:rPr>
        <w:t xml:space="preserve">inutilmente </w:t>
      </w:r>
      <w:r w:rsidRPr="00B3322B">
        <w:rPr>
          <w:i/>
          <w:color w:val="0000FF"/>
          <w:sz w:val="22"/>
          <w:szCs w:val="22"/>
          <w:lang w:val="it-IT"/>
        </w:rPr>
        <w:t xml:space="preserve">complicato, qualsiasi persona del team </w:t>
      </w:r>
      <w:r w:rsidR="00066B08" w:rsidRPr="00B3322B">
        <w:rPr>
          <w:i/>
          <w:color w:val="0000FF"/>
          <w:sz w:val="22"/>
          <w:szCs w:val="22"/>
          <w:lang w:val="it-IT"/>
        </w:rPr>
        <w:t xml:space="preserve">che </w:t>
      </w:r>
      <w:r w:rsidRPr="00B3322B">
        <w:rPr>
          <w:i/>
          <w:color w:val="0000FF"/>
          <w:sz w:val="22"/>
          <w:szCs w:val="22"/>
          <w:lang w:val="it-IT"/>
        </w:rPr>
        <w:t>voglia migliorare l’utilità del documento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 stesso</w:t>
      </w:r>
      <w:r w:rsidRPr="00B3322B">
        <w:rPr>
          <w:i/>
          <w:color w:val="0000FF"/>
          <w:sz w:val="22"/>
          <w:szCs w:val="22"/>
          <w:lang w:val="it-IT"/>
        </w:rPr>
        <w:t xml:space="preserve">, sia togliendo parti inutili </w:t>
      </w:r>
      <w:r w:rsidR="00066B08" w:rsidRPr="00B3322B">
        <w:rPr>
          <w:i/>
          <w:color w:val="0000FF"/>
          <w:sz w:val="22"/>
          <w:szCs w:val="22"/>
          <w:lang w:val="it-IT"/>
        </w:rPr>
        <w:t>che aggiungendo capitoli o paragrafi, è in</w:t>
      </w:r>
      <w:r w:rsidR="00A00F5B" w:rsidRPr="00B3322B">
        <w:rPr>
          <w:i/>
          <w:color w:val="0000FF"/>
          <w:sz w:val="22"/>
          <w:szCs w:val="22"/>
          <w:lang w:val="it-IT"/>
        </w:rPr>
        <w:t>vitato a proporre, ogni volta che ne sentirà l’esigenza, i vari cambiamenti</w:t>
      </w:r>
      <w:r w:rsidR="00066B08" w:rsidRPr="00B3322B">
        <w:rPr>
          <w:i/>
          <w:color w:val="0000FF"/>
          <w:sz w:val="22"/>
          <w:szCs w:val="22"/>
          <w:lang w:val="it-IT"/>
        </w:rPr>
        <w:t>.</w:t>
      </w:r>
      <w:r w:rsidR="00AC0857" w:rsidRPr="00B3322B">
        <w:rPr>
          <w:i/>
          <w:color w:val="0000FF"/>
          <w:sz w:val="22"/>
          <w:szCs w:val="22"/>
          <w:lang w:val="it-IT"/>
        </w:rPr>
        <w:t xml:space="preserve"> Il </w:t>
      </w:r>
      <w:proofErr w:type="spellStart"/>
      <w:r w:rsidR="00AC0857" w:rsidRPr="00B3322B">
        <w:rPr>
          <w:i/>
          <w:color w:val="0000FF"/>
          <w:sz w:val="22"/>
          <w:szCs w:val="22"/>
          <w:lang w:val="it-IT"/>
        </w:rPr>
        <w:t>template</w:t>
      </w:r>
      <w:proofErr w:type="spellEnd"/>
      <w:r w:rsidR="00AC0857" w:rsidRPr="00B3322B">
        <w:rPr>
          <w:i/>
          <w:color w:val="0000FF"/>
          <w:sz w:val="22"/>
          <w:szCs w:val="22"/>
          <w:lang w:val="it-IT"/>
        </w:rPr>
        <w:t xml:space="preserve"> verrà 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quindi </w:t>
      </w:r>
      <w:r w:rsidR="00AC0857" w:rsidRPr="00B3322B">
        <w:rPr>
          <w:i/>
          <w:color w:val="0000FF"/>
          <w:sz w:val="22"/>
          <w:szCs w:val="22"/>
          <w:lang w:val="it-IT"/>
        </w:rPr>
        <w:t>aggiornato e migliorato man mano che se ne avvertirà l’esigenza.</w:t>
      </w:r>
    </w:p>
    <w:p w:rsidR="003A2A9C" w:rsidRPr="00833EF4" w:rsidRDefault="003A2A9C" w:rsidP="00F905C3">
      <w:pPr>
        <w:jc w:val="both"/>
        <w:rPr>
          <w:i/>
          <w:color w:val="0000FF"/>
          <w:sz w:val="22"/>
          <w:szCs w:val="22"/>
          <w:lang w:val="it-IT"/>
        </w:rPr>
      </w:pPr>
    </w:p>
    <w:p w:rsidR="00256218" w:rsidRPr="00B3322B" w:rsidRDefault="00037665" w:rsidP="0045776B">
      <w:pPr>
        <w:jc w:val="both"/>
        <w:rPr>
          <w:b/>
          <w:i/>
          <w:color w:val="0000FF"/>
          <w:sz w:val="22"/>
          <w:szCs w:val="22"/>
          <w:lang w:val="it-IT"/>
        </w:rPr>
      </w:pPr>
      <w:r w:rsidRPr="00B3322B">
        <w:rPr>
          <w:b/>
          <w:i/>
          <w:color w:val="0000FF"/>
          <w:sz w:val="22"/>
          <w:szCs w:val="22"/>
          <w:lang w:val="it-IT"/>
        </w:rPr>
        <w:t>Strumenti consigliati per la preparazione degli schemi:</w:t>
      </w:r>
    </w:p>
    <w:p w:rsidR="00037665" w:rsidRPr="00B3322B" w:rsidRDefault="00803F4A" w:rsidP="00902D88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Per i diagrammi </w:t>
      </w:r>
      <w:r w:rsidR="00037665" w:rsidRPr="00B3322B">
        <w:rPr>
          <w:i/>
          <w:color w:val="0000FF"/>
          <w:sz w:val="22"/>
          <w:szCs w:val="22"/>
          <w:lang w:val="it-IT"/>
        </w:rPr>
        <w:t xml:space="preserve">UML: </w:t>
      </w:r>
      <w:proofErr w:type="spellStart"/>
      <w:r w:rsidR="00C972F4" w:rsidRPr="00C972F4">
        <w:rPr>
          <w:i/>
          <w:color w:val="0000FF"/>
          <w:sz w:val="22"/>
          <w:szCs w:val="22"/>
          <w:lang w:val="it-IT"/>
        </w:rPr>
        <w:t>astah_community</w:t>
      </w:r>
      <w:proofErr w:type="spellEnd"/>
      <w:r w:rsidR="00C972F4">
        <w:rPr>
          <w:i/>
          <w:color w:val="0000FF"/>
          <w:sz w:val="22"/>
          <w:szCs w:val="22"/>
          <w:lang w:val="it-IT"/>
        </w:rPr>
        <w:t xml:space="preserve"> (ex. </w:t>
      </w:r>
      <w:r w:rsidR="000F6A65">
        <w:rPr>
          <w:i/>
          <w:color w:val="0000FF"/>
          <w:sz w:val="22"/>
          <w:szCs w:val="22"/>
          <w:lang w:val="it-IT"/>
        </w:rPr>
        <w:t>JUDE</w:t>
      </w:r>
      <w:r w:rsidR="00C972F4">
        <w:rPr>
          <w:i/>
          <w:color w:val="0000FF"/>
          <w:sz w:val="22"/>
          <w:szCs w:val="22"/>
          <w:lang w:val="it-IT"/>
        </w:rPr>
        <w:t>)</w:t>
      </w:r>
    </w:p>
    <w:p w:rsidR="004D35FD" w:rsidRPr="00B3322B" w:rsidRDefault="004D35FD" w:rsidP="002C34C4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Per la modellazione DB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 (se necessaria)</w:t>
      </w:r>
      <w:r w:rsidRPr="00B3322B">
        <w:rPr>
          <w:i/>
          <w:color w:val="0000FF"/>
          <w:sz w:val="22"/>
          <w:szCs w:val="22"/>
          <w:lang w:val="it-IT"/>
        </w:rPr>
        <w:t xml:space="preserve">: </w:t>
      </w:r>
      <w:proofErr w:type="spellStart"/>
      <w:r w:rsidR="002C34C4" w:rsidRPr="002C34C4">
        <w:rPr>
          <w:i/>
          <w:color w:val="0000FF"/>
          <w:sz w:val="22"/>
          <w:szCs w:val="22"/>
          <w:lang w:val="it-IT"/>
        </w:rPr>
        <w:t>MySQL</w:t>
      </w:r>
      <w:proofErr w:type="spellEnd"/>
      <w:r w:rsidR="002C34C4" w:rsidRPr="002C34C4">
        <w:rPr>
          <w:i/>
          <w:color w:val="0000FF"/>
          <w:sz w:val="22"/>
          <w:szCs w:val="22"/>
          <w:lang w:val="it-IT"/>
        </w:rPr>
        <w:t xml:space="preserve"> </w:t>
      </w:r>
      <w:proofErr w:type="spellStart"/>
      <w:r w:rsidR="002C34C4" w:rsidRPr="002C34C4">
        <w:rPr>
          <w:i/>
          <w:color w:val="0000FF"/>
          <w:sz w:val="22"/>
          <w:szCs w:val="22"/>
          <w:lang w:val="it-IT"/>
        </w:rPr>
        <w:t>Workbench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 o altro</w:t>
      </w:r>
    </w:p>
    <w:p w:rsidR="004D35FD" w:rsidRPr="00B3322B" w:rsidRDefault="004D35FD" w:rsidP="00902D88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Per disegnare eventuali pagine HTML (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form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e quant’altro): </w:t>
      </w:r>
      <w:r w:rsidR="00E36B8B" w:rsidRPr="00B3322B">
        <w:rPr>
          <w:i/>
          <w:color w:val="0000FF"/>
          <w:sz w:val="22"/>
          <w:szCs w:val="22"/>
          <w:lang w:val="it-IT"/>
        </w:rPr>
        <w:t>Qualsiasi</w:t>
      </w:r>
    </w:p>
    <w:p w:rsidR="00A00F5B" w:rsidRPr="00B3322B" w:rsidRDefault="00A00F5B" w:rsidP="00902D88">
      <w:pPr>
        <w:jc w:val="both"/>
        <w:rPr>
          <w:i/>
          <w:color w:val="0000FF"/>
          <w:sz w:val="22"/>
          <w:szCs w:val="22"/>
          <w:lang w:val="it-IT"/>
        </w:rPr>
      </w:pPr>
    </w:p>
    <w:p w:rsidR="00A00F5B" w:rsidRPr="00B3322B" w:rsidRDefault="00A00F5B" w:rsidP="00A00F5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I documenti prodotti (ed in via di produzione) devono essere posizionati dentro </w:t>
      </w:r>
      <w:r w:rsidR="003A2A9C">
        <w:rPr>
          <w:i/>
          <w:color w:val="0000FF"/>
          <w:sz w:val="22"/>
          <w:szCs w:val="22"/>
          <w:lang w:val="it-IT"/>
        </w:rPr>
        <w:t xml:space="preserve">il </w:t>
      </w:r>
      <w:proofErr w:type="spellStart"/>
      <w:r w:rsidR="003A2A9C">
        <w:rPr>
          <w:i/>
          <w:color w:val="0000FF"/>
          <w:sz w:val="22"/>
          <w:szCs w:val="22"/>
          <w:lang w:val="it-IT"/>
        </w:rPr>
        <w:t>repository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3A2A9C">
        <w:rPr>
          <w:i/>
          <w:color w:val="0000FF"/>
          <w:sz w:val="22"/>
          <w:szCs w:val="22"/>
          <w:lang w:val="it-IT"/>
        </w:rPr>
        <w:t xml:space="preserve">di sviluppo </w:t>
      </w:r>
      <w:r w:rsidR="002C34C4">
        <w:rPr>
          <w:i/>
          <w:color w:val="0000FF"/>
          <w:sz w:val="22"/>
          <w:szCs w:val="22"/>
          <w:lang w:val="it-IT"/>
        </w:rPr>
        <w:t>(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cvs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svn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git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>, etc.)</w:t>
      </w:r>
      <w:r w:rsidR="009764F4">
        <w:rPr>
          <w:i/>
          <w:color w:val="0000FF"/>
          <w:sz w:val="22"/>
          <w:szCs w:val="22"/>
          <w:lang w:val="it-IT"/>
        </w:rPr>
        <w:t xml:space="preserve"> </w:t>
      </w:r>
      <w:r w:rsidR="003A2A9C">
        <w:rPr>
          <w:i/>
          <w:color w:val="0000FF"/>
          <w:sz w:val="22"/>
          <w:szCs w:val="22"/>
          <w:lang w:val="it-IT"/>
        </w:rPr>
        <w:t xml:space="preserve">e </w:t>
      </w:r>
      <w:r w:rsidR="002C34C4">
        <w:rPr>
          <w:i/>
          <w:color w:val="0000FF"/>
          <w:sz w:val="22"/>
          <w:szCs w:val="22"/>
          <w:lang w:val="it-IT"/>
        </w:rPr>
        <w:t>gestito</w:t>
      </w:r>
      <w:r w:rsidR="003A2A9C">
        <w:rPr>
          <w:i/>
          <w:color w:val="0000FF"/>
          <w:sz w:val="22"/>
          <w:szCs w:val="22"/>
          <w:lang w:val="it-IT"/>
        </w:rPr>
        <w:t xml:space="preserve"> esattamente come codice sorgente.</w:t>
      </w:r>
    </w:p>
    <w:bookmarkEnd w:id="4"/>
    <w:bookmarkEnd w:id="5"/>
    <w:p w:rsidR="0058506A" w:rsidRPr="00067977" w:rsidRDefault="002A5713" w:rsidP="00056090">
      <w:pPr>
        <w:pStyle w:val="StileTitolo120ptGiustificato"/>
        <w:rPr>
          <w:lang w:val="it-IT"/>
        </w:rPr>
      </w:pPr>
      <w:r>
        <w:rPr>
          <w:lang w:val="it-IT"/>
        </w:rPr>
        <w:br w:type="page"/>
      </w:r>
      <w:bookmarkStart w:id="6" w:name="_Toc352852049"/>
      <w:r w:rsidR="00D42607" w:rsidRPr="00067977">
        <w:rPr>
          <w:lang w:val="it-IT"/>
        </w:rPr>
        <w:lastRenderedPageBreak/>
        <w:t>Descrizione</w:t>
      </w:r>
      <w:r w:rsidR="007F3127" w:rsidRPr="00067977">
        <w:rPr>
          <w:lang w:val="it-IT"/>
        </w:rPr>
        <w:t xml:space="preserve"> </w:t>
      </w:r>
      <w:r w:rsidR="002C57A1" w:rsidRPr="00067977">
        <w:rPr>
          <w:lang w:val="it-IT"/>
        </w:rPr>
        <w:t>generale di Business</w:t>
      </w:r>
      <w:bookmarkEnd w:id="6"/>
    </w:p>
    <w:p w:rsidR="002C57A1" w:rsidRDefault="00373E55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Questo capitolo descrive, per quanto possibile</w:t>
      </w:r>
      <w:r w:rsidR="002C57A1" w:rsidRPr="00B3322B">
        <w:rPr>
          <w:i/>
          <w:color w:val="0000FF"/>
          <w:sz w:val="22"/>
          <w:szCs w:val="22"/>
          <w:lang w:val="it-IT"/>
        </w:rPr>
        <w:t xml:space="preserve"> e </w:t>
      </w:r>
      <w:r w:rsidR="00063687" w:rsidRPr="00B3322B">
        <w:rPr>
          <w:i/>
          <w:color w:val="0000FF"/>
          <w:sz w:val="22"/>
          <w:szCs w:val="22"/>
          <w:lang w:val="it-IT"/>
        </w:rPr>
        <w:t xml:space="preserve">secondo quanto </w:t>
      </w:r>
      <w:r w:rsidR="002C57A1" w:rsidRPr="00B3322B">
        <w:rPr>
          <w:i/>
          <w:color w:val="0000FF"/>
          <w:sz w:val="22"/>
          <w:szCs w:val="22"/>
          <w:lang w:val="it-IT"/>
        </w:rPr>
        <w:t>percepito con il cliente</w:t>
      </w:r>
      <w:r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2C57A1" w:rsidRPr="00B3322B">
        <w:rPr>
          <w:i/>
          <w:color w:val="0000FF"/>
          <w:sz w:val="22"/>
          <w:szCs w:val="22"/>
          <w:lang w:val="it-IT"/>
        </w:rPr>
        <w:t>lo sviluppo software che deve essere realizzato, più in termini di requisiti di Business che in termini di descrizione architetturale del software stesso</w:t>
      </w:r>
      <w:r w:rsidR="00AC0857" w:rsidRPr="00B3322B">
        <w:rPr>
          <w:i/>
          <w:color w:val="0000FF"/>
          <w:sz w:val="22"/>
          <w:szCs w:val="22"/>
          <w:lang w:val="it-IT"/>
        </w:rPr>
        <w:t>.</w:t>
      </w:r>
      <w:r w:rsidR="002C57A1" w:rsidRPr="00B3322B">
        <w:rPr>
          <w:i/>
          <w:color w:val="0000FF"/>
          <w:sz w:val="22"/>
          <w:szCs w:val="22"/>
          <w:lang w:val="it-IT"/>
        </w:rPr>
        <w:t xml:space="preserve"> Definisce quindi i requisiti che sono stati avvertiti come utili per accrescere le funzionalità del sistema.</w:t>
      </w:r>
    </w:p>
    <w:p w:rsidR="002C57A1" w:rsidRPr="00B3322B" w:rsidRDefault="002C57A1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803F4A" w:rsidRDefault="002C57A1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Il livello di dettaglio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Pr="00B3322B">
        <w:rPr>
          <w:i/>
          <w:color w:val="0000FF"/>
          <w:sz w:val="22"/>
          <w:szCs w:val="22"/>
          <w:lang w:val="it-IT"/>
        </w:rPr>
        <w:t xml:space="preserve"> quindi </w:t>
      </w:r>
      <w:r w:rsidR="009764F4">
        <w:rPr>
          <w:i/>
          <w:color w:val="0000FF"/>
          <w:sz w:val="22"/>
          <w:szCs w:val="22"/>
          <w:lang w:val="it-IT"/>
        </w:rPr>
        <w:t xml:space="preserve">essere </w:t>
      </w:r>
      <w:r w:rsidRPr="00B3322B">
        <w:rPr>
          <w:i/>
          <w:color w:val="0000FF"/>
          <w:sz w:val="22"/>
          <w:szCs w:val="22"/>
          <w:lang w:val="it-IT"/>
        </w:rPr>
        <w:t xml:space="preserve">appositamente generale per essere compreso da tutti e sufficientemente dettagliato per poter </w:t>
      </w:r>
      <w:r w:rsidR="00063687" w:rsidRPr="00B3322B">
        <w:rPr>
          <w:i/>
          <w:color w:val="0000FF"/>
          <w:sz w:val="22"/>
          <w:szCs w:val="22"/>
          <w:lang w:val="it-IT"/>
        </w:rPr>
        <w:t xml:space="preserve">iniziare a </w:t>
      </w:r>
      <w:r w:rsidRPr="00B3322B">
        <w:rPr>
          <w:i/>
          <w:color w:val="0000FF"/>
          <w:sz w:val="22"/>
          <w:szCs w:val="22"/>
          <w:lang w:val="it-IT"/>
        </w:rPr>
        <w:t xml:space="preserve">definire i diagrammi che seguono </w:t>
      </w:r>
      <w:r w:rsidR="001B5BF1" w:rsidRPr="00B3322B">
        <w:rPr>
          <w:i/>
          <w:color w:val="0000FF"/>
          <w:sz w:val="22"/>
          <w:szCs w:val="22"/>
          <w:lang w:val="it-IT"/>
        </w:rPr>
        <w:t xml:space="preserve">nel presente </w:t>
      </w:r>
      <w:r w:rsidR="00BA52B6">
        <w:rPr>
          <w:i/>
          <w:color w:val="0000FF"/>
          <w:sz w:val="22"/>
          <w:szCs w:val="22"/>
          <w:lang w:val="it-IT"/>
        </w:rPr>
        <w:t>documento</w:t>
      </w:r>
      <w:r w:rsidR="001B5BF1" w:rsidRPr="00B3322B">
        <w:rPr>
          <w:i/>
          <w:color w:val="0000FF"/>
          <w:sz w:val="22"/>
          <w:szCs w:val="22"/>
          <w:lang w:val="it-IT"/>
        </w:rPr>
        <w:t xml:space="preserve">: Use Case, </w:t>
      </w:r>
      <w:r w:rsidR="00063687" w:rsidRPr="00B3322B">
        <w:rPr>
          <w:i/>
          <w:color w:val="0000FF"/>
          <w:sz w:val="22"/>
          <w:szCs w:val="22"/>
          <w:lang w:val="it-IT"/>
        </w:rPr>
        <w:t>Sequenze, etc.</w:t>
      </w:r>
    </w:p>
    <w:p w:rsidR="009764F4" w:rsidRDefault="009764F4" w:rsidP="009764F4">
      <w:pPr>
        <w:jc w:val="both"/>
        <w:rPr>
          <w:i/>
          <w:color w:val="0000FF"/>
          <w:sz w:val="22"/>
          <w:szCs w:val="22"/>
          <w:lang w:val="it-IT"/>
        </w:rPr>
      </w:pPr>
    </w:p>
    <w:p w:rsidR="009764F4" w:rsidRPr="00B3322B" w:rsidRDefault="009764F4" w:rsidP="009764F4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In alcuni casi, se i requisiti sono già definiti su una fonte esterna (documento o altro), sarà sufficiente inserire nel presente documento un riferimento ai requisiti esterni.</w:t>
      </w:r>
    </w:p>
    <w:p w:rsidR="004B52FC" w:rsidRPr="00067977" w:rsidRDefault="004B52FC" w:rsidP="004B52FC">
      <w:pPr>
        <w:pStyle w:val="StileTitolo212ptGiustificato"/>
        <w:rPr>
          <w:lang w:val="it-IT"/>
        </w:rPr>
      </w:pPr>
      <w:bookmarkStart w:id="7" w:name="_Toc456598589"/>
      <w:bookmarkStart w:id="8" w:name="_Toc456600920"/>
      <w:bookmarkStart w:id="9" w:name="_Toc352852050"/>
      <w:r w:rsidRPr="00067977">
        <w:rPr>
          <w:lang w:val="it-IT"/>
        </w:rPr>
        <w:t>Definizioni, Acronimi ed Abbrevia</w:t>
      </w:r>
      <w:bookmarkEnd w:id="7"/>
      <w:bookmarkEnd w:id="8"/>
      <w:r w:rsidRPr="00067977">
        <w:rPr>
          <w:lang w:val="it-IT"/>
        </w:rPr>
        <w:t>zioni</w:t>
      </w:r>
      <w:bookmarkEnd w:id="9"/>
    </w:p>
    <w:p w:rsidR="004B52FC" w:rsidRPr="00A959A5" w:rsidRDefault="004B52FC" w:rsidP="004B52FC">
      <w:pPr>
        <w:jc w:val="both"/>
        <w:rPr>
          <w:sz w:val="22"/>
          <w:szCs w:val="22"/>
          <w:lang w:val="it-IT"/>
        </w:rPr>
      </w:pPr>
      <w:r w:rsidRPr="00A959A5">
        <w:rPr>
          <w:sz w:val="22"/>
          <w:szCs w:val="22"/>
          <w:lang w:val="it-IT"/>
        </w:rPr>
        <w:t>I termini, gli acronimi, le abbreviazioni di interesse al progetto (quando non ovvi e/o già comunemente noti) sono definiti qui di seguito:</w:t>
      </w:r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4B52FC" w:rsidRPr="00067977" w:rsidRDefault="004B52FC" w:rsidP="004B52FC">
      <w:pPr>
        <w:pStyle w:val="StileTitolo212ptGiustificato"/>
        <w:rPr>
          <w:lang w:val="it-IT"/>
        </w:rPr>
      </w:pPr>
      <w:bookmarkStart w:id="10" w:name="_Toc352852051"/>
      <w:r w:rsidRPr="00067977">
        <w:rPr>
          <w:lang w:val="it-IT"/>
        </w:rPr>
        <w:t>Riferimenti (documenti, siti web, etc.)</w:t>
      </w:r>
      <w:bookmarkEnd w:id="10"/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E76065" w:rsidRDefault="00E76065" w:rsidP="00E76065">
      <w:pPr>
        <w:pStyle w:val="StileTitolo212ptGiustificato"/>
        <w:rPr>
          <w:lang w:val="it-IT"/>
        </w:rPr>
      </w:pPr>
      <w:bookmarkStart w:id="11" w:name="_Toc352852052"/>
      <w:r>
        <w:rPr>
          <w:lang w:val="it-IT"/>
        </w:rPr>
        <w:t>Descrizione e requisiti di alto livello</w:t>
      </w:r>
      <w:bookmarkEnd w:id="11"/>
    </w:p>
    <w:p w:rsidR="00E76065" w:rsidRDefault="00E76065" w:rsidP="00E76065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370227" w:rsidRDefault="00370227">
      <w:pPr>
        <w:widowControl/>
        <w:spacing w:line="240" w:lineRule="auto"/>
        <w:rPr>
          <w:rFonts w:ascii="Arial" w:hAnsi="Arial"/>
          <w:b/>
          <w:sz w:val="36"/>
          <w:lang w:val="it-IT"/>
        </w:rPr>
      </w:pPr>
      <w:r>
        <w:rPr>
          <w:lang w:val="it-IT"/>
        </w:rPr>
        <w:br w:type="page"/>
      </w:r>
    </w:p>
    <w:p w:rsidR="002C34C4" w:rsidRPr="00067977" w:rsidRDefault="002C34C4" w:rsidP="002C34C4">
      <w:pPr>
        <w:pStyle w:val="Titolo1"/>
        <w:rPr>
          <w:lang w:val="it-IT"/>
        </w:rPr>
      </w:pPr>
      <w:bookmarkStart w:id="12" w:name="_Toc352852053"/>
      <w:r>
        <w:rPr>
          <w:lang w:val="it-IT"/>
        </w:rPr>
        <w:lastRenderedPageBreak/>
        <w:t xml:space="preserve">Architettura </w:t>
      </w:r>
      <w:r w:rsidR="002D25DD">
        <w:rPr>
          <w:lang w:val="it-IT"/>
        </w:rPr>
        <w:t>(opzionale)</w:t>
      </w:r>
      <w:bookmarkEnd w:id="12"/>
    </w:p>
    <w:p w:rsidR="002D25DD" w:rsidRPr="00B3322B" w:rsidRDefault="002D25DD" w:rsidP="002D25DD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 xml:space="preserve">Nel </w:t>
      </w:r>
      <w:r w:rsidR="003342A0">
        <w:rPr>
          <w:i/>
          <w:color w:val="0000FF"/>
          <w:sz w:val="22"/>
          <w:szCs w:val="22"/>
          <w:lang w:val="it-IT"/>
        </w:rPr>
        <w:t xml:space="preserve">caso di realizzazione di un </w:t>
      </w:r>
      <w:r w:rsidR="009764F4">
        <w:rPr>
          <w:i/>
          <w:color w:val="0000FF"/>
          <w:sz w:val="22"/>
          <w:szCs w:val="22"/>
          <w:lang w:val="it-IT"/>
        </w:rPr>
        <w:t>nuovo</w:t>
      </w:r>
      <w:r w:rsidR="003342A0">
        <w:rPr>
          <w:i/>
          <w:color w:val="0000FF"/>
          <w:sz w:val="22"/>
          <w:szCs w:val="22"/>
          <w:lang w:val="it-IT"/>
        </w:rPr>
        <w:t xml:space="preserve"> progetto software e non di un singolo modulo</w:t>
      </w:r>
      <w:r w:rsidR="009764F4">
        <w:rPr>
          <w:i/>
          <w:color w:val="0000FF"/>
          <w:sz w:val="22"/>
          <w:szCs w:val="22"/>
          <w:lang w:val="it-IT"/>
        </w:rPr>
        <w:t xml:space="preserve"> di un progetto esistente</w:t>
      </w:r>
      <w:r w:rsidR="003342A0">
        <w:rPr>
          <w:i/>
          <w:color w:val="0000FF"/>
          <w:sz w:val="22"/>
          <w:szCs w:val="22"/>
          <w:lang w:val="it-IT"/>
        </w:rPr>
        <w:t xml:space="preserve">, questo capitolo è dedicato alla descrizione </w:t>
      </w:r>
      <w:r w:rsidR="009764F4">
        <w:rPr>
          <w:i/>
          <w:color w:val="0000FF"/>
          <w:sz w:val="22"/>
          <w:szCs w:val="22"/>
          <w:lang w:val="it-IT"/>
        </w:rPr>
        <w:t xml:space="preserve">e definizione </w:t>
      </w:r>
      <w:r w:rsidR="003342A0">
        <w:rPr>
          <w:i/>
          <w:color w:val="0000FF"/>
          <w:sz w:val="22"/>
          <w:szCs w:val="22"/>
          <w:lang w:val="it-IT"/>
        </w:rPr>
        <w:t>dell’architettura di alto livello</w:t>
      </w:r>
      <w:r w:rsidR="00E95D7A">
        <w:rPr>
          <w:i/>
          <w:color w:val="0000FF"/>
          <w:sz w:val="22"/>
          <w:szCs w:val="22"/>
          <w:lang w:val="it-IT"/>
        </w:rPr>
        <w:t xml:space="preserve">.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="00E95D7A">
        <w:rPr>
          <w:i/>
          <w:color w:val="0000FF"/>
          <w:sz w:val="22"/>
          <w:szCs w:val="22"/>
          <w:lang w:val="it-IT"/>
        </w:rPr>
        <w:t xml:space="preserve"> essere descritta</w:t>
      </w:r>
      <w:r w:rsidR="009764F4">
        <w:rPr>
          <w:i/>
          <w:color w:val="0000FF"/>
          <w:sz w:val="22"/>
          <w:szCs w:val="22"/>
          <w:lang w:val="it-IT"/>
        </w:rPr>
        <w:t xml:space="preserve"> l’architettura di alto livello e</w:t>
      </w:r>
      <w:r w:rsidR="00E95D7A">
        <w:rPr>
          <w:i/>
          <w:color w:val="0000FF"/>
          <w:sz w:val="22"/>
          <w:szCs w:val="22"/>
          <w:lang w:val="it-IT"/>
        </w:rPr>
        <w:t xml:space="preserve"> le tecnologie scelte pe</w:t>
      </w:r>
      <w:r w:rsidR="009764F4">
        <w:rPr>
          <w:i/>
          <w:color w:val="0000FF"/>
          <w:sz w:val="22"/>
          <w:szCs w:val="22"/>
          <w:lang w:val="it-IT"/>
        </w:rPr>
        <w:t xml:space="preserve">r la realizzazione del progetto, sia le tecnologie necessarie a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runtime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(ambiente di esercizio) che quelle più strettamente necessarie allo sviluppo software.</w:t>
      </w:r>
    </w:p>
    <w:p w:rsidR="002C34C4" w:rsidRPr="00067977" w:rsidRDefault="002D25DD" w:rsidP="002C34C4">
      <w:pPr>
        <w:pStyle w:val="StileTitolo212ptGiustificato"/>
        <w:rPr>
          <w:lang w:val="it-IT"/>
        </w:rPr>
      </w:pPr>
      <w:bookmarkStart w:id="13" w:name="_Toc352852054"/>
      <w:r>
        <w:rPr>
          <w:lang w:val="it-IT"/>
        </w:rPr>
        <w:t>Descrizione</w:t>
      </w:r>
      <w:r w:rsidR="002C34C4">
        <w:rPr>
          <w:lang w:val="it-IT"/>
        </w:rPr>
        <w:t xml:space="preserve"> di alto livello</w:t>
      </w:r>
      <w:bookmarkEnd w:id="13"/>
    </w:p>
    <w:p w:rsidR="002D25DD" w:rsidRPr="00B3322B" w:rsidRDefault="002D25DD" w:rsidP="002D25DD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Questo paragrafo descrive l’architettura generale del sistema da realizzare</w:t>
      </w:r>
      <w:r w:rsidR="009764F4">
        <w:rPr>
          <w:i/>
          <w:color w:val="0000FF"/>
          <w:sz w:val="22"/>
          <w:szCs w:val="22"/>
          <w:lang w:val="it-IT"/>
        </w:rPr>
        <w:t xml:space="preserve">. 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Il livello di dettaglio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 quindi </w:t>
      </w:r>
      <w:r w:rsidR="009764F4">
        <w:rPr>
          <w:i/>
          <w:color w:val="0000FF"/>
          <w:sz w:val="22"/>
          <w:szCs w:val="22"/>
          <w:lang w:val="it-IT"/>
        </w:rPr>
        <w:t xml:space="preserve">essere 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sufficientemente dettagliato per poter </w:t>
      </w:r>
      <w:r w:rsidR="009764F4">
        <w:rPr>
          <w:i/>
          <w:color w:val="0000FF"/>
          <w:sz w:val="22"/>
          <w:szCs w:val="22"/>
          <w:lang w:val="it-IT"/>
        </w:rPr>
        <w:t xml:space="preserve">far lavorare i singoli gruppi di sviluppo sui vari moduli in modo autonomo. I confini del lavoro da realizzare devono essere il più possibile chiari, anche se non dettagliati e formalizzati in questa fase. Esempio: Il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FrontEnd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ed il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BackEnd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dell’applicazione devono parlare </w:t>
      </w:r>
      <w:r w:rsidR="00697327">
        <w:rPr>
          <w:i/>
          <w:color w:val="0000FF"/>
          <w:sz w:val="22"/>
          <w:szCs w:val="22"/>
          <w:lang w:val="it-IT"/>
        </w:rPr>
        <w:t xml:space="preserve">via </w:t>
      </w:r>
      <w:proofErr w:type="spellStart"/>
      <w:r w:rsidR="00697327">
        <w:rPr>
          <w:i/>
          <w:color w:val="0000FF"/>
          <w:sz w:val="22"/>
          <w:szCs w:val="22"/>
          <w:lang w:val="it-IT"/>
        </w:rPr>
        <w:t>WebServices</w:t>
      </w:r>
      <w:proofErr w:type="spellEnd"/>
      <w:r w:rsidR="00697327">
        <w:rPr>
          <w:i/>
          <w:color w:val="0000FF"/>
          <w:sz w:val="22"/>
          <w:szCs w:val="22"/>
          <w:lang w:val="it-IT"/>
        </w:rPr>
        <w:t>.</w:t>
      </w:r>
    </w:p>
    <w:p w:rsidR="00370227" w:rsidRPr="00067977" w:rsidRDefault="00370227" w:rsidP="00370227">
      <w:pPr>
        <w:pStyle w:val="StileTitolo212ptGiustificato"/>
        <w:rPr>
          <w:lang w:val="it-IT"/>
        </w:rPr>
      </w:pPr>
      <w:bookmarkStart w:id="14" w:name="_Toc352852055"/>
      <w:r>
        <w:rPr>
          <w:lang w:val="it-IT"/>
        </w:rPr>
        <w:t>Elenco dei moduli da realizzare</w:t>
      </w:r>
      <w:r w:rsidR="003342A0">
        <w:rPr>
          <w:lang w:val="it-IT"/>
        </w:rPr>
        <w:t xml:space="preserve"> (prossimi capitoli)</w:t>
      </w:r>
      <w:bookmarkEnd w:id="14"/>
      <w:r w:rsidR="003342A0">
        <w:rPr>
          <w:lang w:val="it-IT"/>
        </w:rPr>
        <w:t xml:space="preserve"> </w:t>
      </w:r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370227" w:rsidRPr="00067977" w:rsidTr="007E1623">
        <w:tc>
          <w:tcPr>
            <w:tcW w:w="2518" w:type="dxa"/>
          </w:tcPr>
          <w:p w:rsidR="00370227" w:rsidRPr="00067977" w:rsidRDefault="00370227" w:rsidP="007E1623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>Modulo</w:t>
            </w:r>
          </w:p>
        </w:tc>
        <w:tc>
          <w:tcPr>
            <w:tcW w:w="6982" w:type="dxa"/>
          </w:tcPr>
          <w:p w:rsidR="00370227" w:rsidRPr="00067977" w:rsidRDefault="00370227" w:rsidP="007E1623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370227" w:rsidRPr="00067977" w:rsidTr="007E1623">
        <w:tc>
          <w:tcPr>
            <w:tcW w:w="2518" w:type="dxa"/>
          </w:tcPr>
          <w:p w:rsidR="00370227" w:rsidRPr="00067977" w:rsidRDefault="00370227" w:rsidP="007E1623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370227" w:rsidRPr="00067977" w:rsidRDefault="00370227" w:rsidP="007E1623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2C34C4" w:rsidRDefault="00370227">
      <w:pPr>
        <w:widowControl/>
        <w:spacing w:line="240" w:lineRule="auto"/>
        <w:rPr>
          <w:rFonts w:ascii="Arial" w:hAnsi="Arial"/>
          <w:b/>
          <w:sz w:val="36"/>
          <w:lang w:val="it-IT"/>
        </w:rPr>
      </w:pPr>
      <w:r w:rsidRPr="00067977">
        <w:rPr>
          <w:lang w:val="it-IT"/>
        </w:rPr>
        <w:br w:type="page"/>
      </w:r>
    </w:p>
    <w:p w:rsidR="007F3127" w:rsidRPr="00067977" w:rsidRDefault="00902D88" w:rsidP="002015FA">
      <w:pPr>
        <w:pStyle w:val="Titolo1"/>
        <w:rPr>
          <w:lang w:val="it-IT"/>
        </w:rPr>
      </w:pPr>
      <w:bookmarkStart w:id="15" w:name="_Toc352852056"/>
      <w:r>
        <w:rPr>
          <w:lang w:val="it-IT"/>
        </w:rPr>
        <w:lastRenderedPageBreak/>
        <w:t>Modulo</w:t>
      </w:r>
      <w:r w:rsidR="00F002E2" w:rsidRPr="00067977">
        <w:rPr>
          <w:lang w:val="it-IT"/>
        </w:rPr>
        <w:t xml:space="preserve"> da realizzare</w:t>
      </w:r>
      <w:r w:rsidR="00AC0857" w:rsidRPr="00067977">
        <w:rPr>
          <w:lang w:val="it-IT"/>
        </w:rPr>
        <w:t xml:space="preserve">: </w:t>
      </w:r>
      <w:proofErr w:type="spellStart"/>
      <w:r w:rsidR="00AC4776" w:rsidRPr="00067977">
        <w:rPr>
          <w:lang w:val="it-IT"/>
        </w:rPr>
        <w:t>X</w:t>
      </w:r>
      <w:r w:rsidR="007F3127" w:rsidRPr="00067977">
        <w:rPr>
          <w:lang w:val="it-IT"/>
        </w:rPr>
        <w:t>xx</w:t>
      </w:r>
      <w:bookmarkEnd w:id="15"/>
      <w:proofErr w:type="spellEnd"/>
    </w:p>
    <w:p w:rsidR="0078524A" w:rsidRPr="00067977" w:rsidRDefault="00F7737B" w:rsidP="00056090">
      <w:pPr>
        <w:pStyle w:val="StileTitolo212ptGiustificato"/>
        <w:rPr>
          <w:lang w:val="it-IT"/>
        </w:rPr>
      </w:pPr>
      <w:bookmarkStart w:id="16" w:name="_Toc352852057"/>
      <w:r w:rsidRPr="00067977">
        <w:rPr>
          <w:lang w:val="it-IT"/>
        </w:rPr>
        <w:t>Descrizione d</w:t>
      </w:r>
      <w:r w:rsidR="00902D88">
        <w:rPr>
          <w:lang w:val="it-IT"/>
        </w:rPr>
        <w:t>i dettaglio (</w:t>
      </w:r>
      <w:r w:rsidRPr="00067977">
        <w:rPr>
          <w:lang w:val="it-IT"/>
        </w:rPr>
        <w:t>implementazione</w:t>
      </w:r>
      <w:r w:rsidR="00902D88">
        <w:rPr>
          <w:lang w:val="it-IT"/>
        </w:rPr>
        <w:t>)</w:t>
      </w:r>
      <w:r w:rsidR="0078524A" w:rsidRPr="00067977">
        <w:rPr>
          <w:lang w:val="it-IT"/>
        </w:rPr>
        <w:t xml:space="preserve"> </w:t>
      </w:r>
      <w:r w:rsidRPr="00067977">
        <w:rPr>
          <w:lang w:val="it-IT"/>
        </w:rPr>
        <w:t>de</w:t>
      </w:r>
      <w:r w:rsidR="0078524A" w:rsidRPr="00067977">
        <w:rPr>
          <w:lang w:val="it-IT"/>
        </w:rPr>
        <w:t>l modulo</w:t>
      </w:r>
      <w:bookmarkEnd w:id="16"/>
    </w:p>
    <w:p w:rsidR="009E09A1" w:rsidRPr="00B3322B" w:rsidRDefault="00A117FA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Questo paragrafo descrive, in modo dettagliato </w:t>
      </w:r>
      <w:r w:rsidR="00803F4A" w:rsidRPr="00B3322B">
        <w:rPr>
          <w:i/>
          <w:color w:val="0000FF"/>
          <w:sz w:val="22"/>
          <w:szCs w:val="22"/>
          <w:lang w:val="it-IT"/>
        </w:rPr>
        <w:t>e</w:t>
      </w:r>
      <w:r w:rsidRPr="00B3322B">
        <w:rPr>
          <w:i/>
          <w:color w:val="0000FF"/>
          <w:sz w:val="22"/>
          <w:szCs w:val="22"/>
          <w:lang w:val="it-IT"/>
        </w:rPr>
        <w:t xml:space="preserve"> preciso, i</w:t>
      </w:r>
      <w:r w:rsidR="00F7737B" w:rsidRPr="00B3322B">
        <w:rPr>
          <w:i/>
          <w:color w:val="0000FF"/>
          <w:sz w:val="22"/>
          <w:szCs w:val="22"/>
          <w:lang w:val="it-IT"/>
        </w:rPr>
        <w:t>l</w:t>
      </w:r>
      <w:r w:rsidRPr="00B3322B">
        <w:rPr>
          <w:i/>
          <w:color w:val="0000FF"/>
          <w:sz w:val="22"/>
          <w:szCs w:val="22"/>
          <w:lang w:val="it-IT"/>
        </w:rPr>
        <w:t xml:space="preserve"> modo in cui verrà implementato il </w:t>
      </w:r>
      <w:r w:rsidR="00CC6A95" w:rsidRPr="00B3322B">
        <w:rPr>
          <w:i/>
          <w:color w:val="0000FF"/>
          <w:sz w:val="22"/>
          <w:szCs w:val="22"/>
          <w:lang w:val="it-IT"/>
        </w:rPr>
        <w:t>modulo</w:t>
      </w:r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CC6A95" w:rsidRPr="00B3322B">
        <w:rPr>
          <w:i/>
          <w:color w:val="0000FF"/>
          <w:sz w:val="22"/>
          <w:szCs w:val="22"/>
          <w:lang w:val="it-IT"/>
        </w:rPr>
        <w:t xml:space="preserve">software un </w:t>
      </w:r>
      <w:r w:rsidRPr="00B3322B">
        <w:rPr>
          <w:i/>
          <w:color w:val="0000FF"/>
          <w:sz w:val="22"/>
          <w:szCs w:val="22"/>
          <w:lang w:val="it-IT"/>
        </w:rPr>
        <w:t>in oggetto.</w:t>
      </w:r>
      <w:r w:rsidR="00CC6A95" w:rsidRPr="00B3322B">
        <w:rPr>
          <w:i/>
          <w:color w:val="0000FF"/>
          <w:sz w:val="22"/>
          <w:szCs w:val="22"/>
          <w:lang w:val="it-IT"/>
        </w:rPr>
        <w:t xml:space="preserve"> Questa descriz</w:t>
      </w:r>
      <w:r w:rsidR="00053367" w:rsidRPr="00B3322B">
        <w:rPr>
          <w:i/>
          <w:color w:val="0000FF"/>
          <w:sz w:val="22"/>
          <w:szCs w:val="22"/>
          <w:lang w:val="it-IT"/>
        </w:rPr>
        <w:t>ione dovrà essere verificata dai responsabili del progetto per essere sicuri che quando descritto sopra</w:t>
      </w:r>
      <w:r w:rsidR="00F7737B" w:rsidRPr="00B3322B">
        <w:rPr>
          <w:i/>
          <w:color w:val="0000FF"/>
          <w:sz w:val="22"/>
          <w:szCs w:val="22"/>
          <w:lang w:val="it-IT"/>
        </w:rPr>
        <w:t>,</w:t>
      </w:r>
      <w:r w:rsidR="00053367" w:rsidRPr="00B3322B">
        <w:rPr>
          <w:i/>
          <w:color w:val="0000FF"/>
          <w:sz w:val="22"/>
          <w:szCs w:val="22"/>
          <w:lang w:val="it-IT"/>
        </w:rPr>
        <w:t xml:space="preserve"> nella descrizione di Business</w:t>
      </w:r>
      <w:r w:rsidR="00F7737B" w:rsidRPr="00B3322B">
        <w:rPr>
          <w:i/>
          <w:color w:val="0000FF"/>
          <w:sz w:val="22"/>
          <w:szCs w:val="22"/>
          <w:lang w:val="it-IT"/>
        </w:rPr>
        <w:t>,</w:t>
      </w:r>
      <w:r w:rsidR="00053367" w:rsidRPr="00B3322B">
        <w:rPr>
          <w:i/>
          <w:color w:val="0000FF"/>
          <w:sz w:val="22"/>
          <w:szCs w:val="22"/>
          <w:lang w:val="it-IT"/>
        </w:rPr>
        <w:t xml:space="preserve"> è effettivamente quello che si voleva realizzare.</w:t>
      </w:r>
      <w:r w:rsidR="001E11F4">
        <w:rPr>
          <w:i/>
          <w:color w:val="0000FF"/>
          <w:sz w:val="22"/>
          <w:szCs w:val="22"/>
          <w:lang w:val="it-IT"/>
        </w:rPr>
        <w:t xml:space="preserve"> </w:t>
      </w:r>
      <w:r w:rsidR="00803F4A" w:rsidRPr="00B3322B">
        <w:rPr>
          <w:i/>
          <w:color w:val="0000FF"/>
          <w:sz w:val="22"/>
          <w:szCs w:val="22"/>
          <w:lang w:val="it-IT"/>
        </w:rPr>
        <w:t>E’ molt</w:t>
      </w:r>
      <w:r w:rsidR="009E09A1" w:rsidRPr="00B3322B">
        <w:rPr>
          <w:i/>
          <w:color w:val="0000FF"/>
          <w:sz w:val="22"/>
          <w:szCs w:val="22"/>
          <w:lang w:val="it-IT"/>
        </w:rPr>
        <w:t>o importante che la descrizione</w:t>
      </w:r>
      <w:r w:rsidR="00803F4A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9E09A1" w:rsidRPr="00B3322B">
        <w:rPr>
          <w:i/>
          <w:color w:val="0000FF"/>
          <w:sz w:val="22"/>
          <w:szCs w:val="22"/>
          <w:lang w:val="it-IT"/>
        </w:rPr>
        <w:t xml:space="preserve">contenga, definiti </w:t>
      </w:r>
      <w:r w:rsidR="00803F4A" w:rsidRPr="00B3322B">
        <w:rPr>
          <w:i/>
          <w:color w:val="0000FF"/>
          <w:sz w:val="22"/>
          <w:szCs w:val="22"/>
          <w:lang w:val="it-IT"/>
        </w:rPr>
        <w:t xml:space="preserve">in modo </w:t>
      </w:r>
      <w:r w:rsidR="009E09A1" w:rsidRPr="00B3322B">
        <w:rPr>
          <w:i/>
          <w:color w:val="0000FF"/>
          <w:sz w:val="22"/>
          <w:szCs w:val="22"/>
          <w:lang w:val="it-IT"/>
        </w:rPr>
        <w:t xml:space="preserve">chiaro, </w:t>
      </w:r>
      <w:r w:rsidR="00803F4A" w:rsidRPr="00B3322B">
        <w:rPr>
          <w:i/>
          <w:color w:val="0000FF"/>
          <w:sz w:val="22"/>
          <w:szCs w:val="22"/>
          <w:lang w:val="it-IT"/>
        </w:rPr>
        <w:t>gli oggetti (intesi non come oggetti Java) con cui il modulo software dovr</w:t>
      </w:r>
      <w:r w:rsidR="009E09A1" w:rsidRPr="00B3322B">
        <w:rPr>
          <w:i/>
          <w:color w:val="0000FF"/>
          <w:sz w:val="22"/>
          <w:szCs w:val="22"/>
          <w:lang w:val="it-IT"/>
        </w:rPr>
        <w:t>à trattare.</w:t>
      </w:r>
    </w:p>
    <w:p w:rsidR="009E09A1" w:rsidRPr="00B3322B" w:rsidRDefault="009E09A1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803F4A" w:rsidRPr="00B3322B" w:rsidRDefault="009E09A1" w:rsidP="0045776B">
      <w:pPr>
        <w:jc w:val="both"/>
        <w:rPr>
          <w:i/>
          <w:color w:val="0000FF"/>
          <w:sz w:val="24"/>
          <w:szCs w:val="24"/>
          <w:lang w:val="it-IT"/>
        </w:rPr>
      </w:pPr>
      <w:r w:rsidRPr="00B3322B">
        <w:rPr>
          <w:b/>
          <w:i/>
          <w:color w:val="0000FF"/>
          <w:sz w:val="24"/>
          <w:szCs w:val="24"/>
          <w:lang w:val="it-IT"/>
        </w:rPr>
        <w:t>E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s</w:t>
      </w:r>
      <w:r w:rsidRPr="00B3322B">
        <w:rPr>
          <w:b/>
          <w:i/>
          <w:color w:val="0000FF"/>
          <w:sz w:val="24"/>
          <w:szCs w:val="24"/>
          <w:lang w:val="it-IT"/>
        </w:rPr>
        <w:t>empio</w:t>
      </w:r>
      <w:r w:rsidR="002015FA" w:rsidRPr="00B3322B">
        <w:rPr>
          <w:i/>
          <w:color w:val="0000FF"/>
          <w:sz w:val="24"/>
          <w:szCs w:val="24"/>
          <w:lang w:val="it-IT"/>
        </w:rPr>
        <w:t>:</w:t>
      </w:r>
      <w:r w:rsidR="00A778C6" w:rsidRPr="00B3322B">
        <w:rPr>
          <w:i/>
          <w:color w:val="0000FF"/>
          <w:sz w:val="24"/>
          <w:szCs w:val="24"/>
          <w:lang w:val="it-IT"/>
        </w:rPr>
        <w:t xml:space="preserve"> 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L’invocazione del 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Web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 xml:space="preserve"> S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ervice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esposto da </w:t>
      </w:r>
      <w:r w:rsidR="003A2A9C">
        <w:rPr>
          <w:i/>
          <w:color w:val="0000FF"/>
          <w:sz w:val="24"/>
          <w:szCs w:val="24"/>
          <w:lang w:val="it-IT"/>
        </w:rPr>
        <w:t>sistema-editoriale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, codificata in un messaggio 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SOAP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che viaggia sul protocollo 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HTTP,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verrà gestita da una </w:t>
      </w:r>
      <w:proofErr w:type="spellStart"/>
      <w:r w:rsidR="00803F4A" w:rsidRPr="00B3322B">
        <w:rPr>
          <w:b/>
          <w:i/>
          <w:color w:val="0000FF"/>
          <w:sz w:val="24"/>
          <w:szCs w:val="24"/>
          <w:lang w:val="it-IT"/>
        </w:rPr>
        <w:t>S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ervlet</w:t>
      </w:r>
      <w:proofErr w:type="spellEnd"/>
      <w:r w:rsidRPr="00B3322B">
        <w:rPr>
          <w:i/>
          <w:color w:val="0000FF"/>
          <w:sz w:val="24"/>
          <w:szCs w:val="24"/>
          <w:lang w:val="it-IT"/>
        </w:rPr>
        <w:t xml:space="preserve"> </w:t>
      </w:r>
      <w:r w:rsidR="003A2A9C">
        <w:rPr>
          <w:i/>
          <w:color w:val="0000FF"/>
          <w:sz w:val="24"/>
          <w:szCs w:val="24"/>
          <w:lang w:val="it-IT"/>
        </w:rPr>
        <w:t>sistema-editoriale</w:t>
      </w:r>
      <w:r w:rsidRPr="00B3322B">
        <w:rPr>
          <w:i/>
          <w:color w:val="0000FF"/>
          <w:sz w:val="24"/>
          <w:szCs w:val="24"/>
          <w:lang w:val="it-IT"/>
        </w:rPr>
        <w:t>, che analizz</w:t>
      </w:r>
      <w:r w:rsidR="00863FD3">
        <w:rPr>
          <w:i/>
          <w:color w:val="0000FF"/>
          <w:sz w:val="24"/>
          <w:szCs w:val="24"/>
          <w:lang w:val="it-IT"/>
        </w:rPr>
        <w:t>erà</w:t>
      </w:r>
      <w:r w:rsidRPr="00B3322B">
        <w:rPr>
          <w:i/>
          <w:color w:val="0000FF"/>
          <w:sz w:val="24"/>
          <w:szCs w:val="24"/>
          <w:lang w:val="it-IT"/>
        </w:rPr>
        <w:t xml:space="preserve"> ….</w:t>
      </w:r>
    </w:p>
    <w:p w:rsidR="00B3322B" w:rsidRDefault="00B3322B" w:rsidP="00902D88">
      <w:pPr>
        <w:jc w:val="both"/>
        <w:rPr>
          <w:sz w:val="22"/>
          <w:szCs w:val="22"/>
          <w:lang w:val="it-IT"/>
        </w:rPr>
      </w:pPr>
    </w:p>
    <w:p w:rsidR="00902D88" w:rsidRPr="00067977" w:rsidRDefault="00902D88" w:rsidP="00902D88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5E060B" w:rsidRDefault="005E060B" w:rsidP="005E060B">
      <w:pPr>
        <w:pStyle w:val="StileTitolo212ptGiustificato"/>
        <w:rPr>
          <w:lang w:val="it-IT"/>
        </w:rPr>
      </w:pPr>
      <w:bookmarkStart w:id="17" w:name="_Toc352852058"/>
      <w:r>
        <w:rPr>
          <w:lang w:val="it-IT"/>
        </w:rPr>
        <w:t>Questionario</w:t>
      </w:r>
      <w:r w:rsidR="00DA067A">
        <w:rPr>
          <w:lang w:val="it-IT"/>
        </w:rPr>
        <w:t xml:space="preserve"> (opzionale)</w:t>
      </w:r>
      <w:bookmarkEnd w:id="17"/>
    </w:p>
    <w:p w:rsidR="00541D2A" w:rsidRDefault="001A6349" w:rsidP="00DA067A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 xml:space="preserve">Il seguente questionario è stato pensato per </w:t>
      </w:r>
      <w:r w:rsidR="00541D2A">
        <w:rPr>
          <w:i/>
          <w:color w:val="0000FF"/>
          <w:sz w:val="22"/>
          <w:szCs w:val="22"/>
          <w:lang w:val="it-IT"/>
        </w:rPr>
        <w:t xml:space="preserve">facilitare </w:t>
      </w:r>
      <w:r>
        <w:rPr>
          <w:i/>
          <w:color w:val="0000FF"/>
          <w:sz w:val="22"/>
          <w:szCs w:val="22"/>
          <w:lang w:val="it-IT"/>
        </w:rPr>
        <w:t xml:space="preserve">la comprensione del modulo stesso e per permettere una valutazione degli impatti che il </w:t>
      </w:r>
      <w:r w:rsidR="00697327">
        <w:rPr>
          <w:i/>
          <w:color w:val="0000FF"/>
          <w:sz w:val="22"/>
          <w:szCs w:val="22"/>
          <w:lang w:val="it-IT"/>
        </w:rPr>
        <w:t xml:space="preserve">nuovo </w:t>
      </w:r>
      <w:r>
        <w:rPr>
          <w:i/>
          <w:color w:val="0000FF"/>
          <w:sz w:val="22"/>
          <w:szCs w:val="22"/>
          <w:lang w:val="it-IT"/>
        </w:rPr>
        <w:t xml:space="preserve">modulo può avere sulle varie aree </w:t>
      </w:r>
      <w:r w:rsidR="003A2A9C">
        <w:rPr>
          <w:i/>
          <w:color w:val="0000FF"/>
          <w:sz w:val="22"/>
          <w:szCs w:val="22"/>
          <w:lang w:val="it-IT"/>
        </w:rPr>
        <w:t>sistema-editoriale</w:t>
      </w:r>
      <w:r w:rsidR="00DA067A">
        <w:rPr>
          <w:i/>
          <w:color w:val="0000FF"/>
          <w:sz w:val="22"/>
          <w:szCs w:val="22"/>
          <w:lang w:val="it-IT"/>
        </w:rPr>
        <w:t>. L’utilità del presente paragrafo, è pensata per progetti a lungo termine, che prevedono la successiva realizzazione di moduli aggiuntivi (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adapter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plug-ins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>, moduli di business complessi, etc.)</w:t>
      </w:r>
      <w:r w:rsidR="00697327">
        <w:rPr>
          <w:i/>
          <w:color w:val="0000FF"/>
          <w:sz w:val="22"/>
          <w:szCs w:val="22"/>
          <w:lang w:val="it-IT"/>
        </w:rPr>
        <w:t xml:space="preserve"> ad un progetto esistente</w:t>
      </w:r>
      <w:r w:rsidR="00DA067A">
        <w:rPr>
          <w:i/>
          <w:color w:val="0000FF"/>
          <w:sz w:val="22"/>
          <w:szCs w:val="22"/>
          <w:lang w:val="it-IT"/>
        </w:rPr>
        <w:t xml:space="preserve">. In questi casi il presente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template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 (da cui vengono generati i documenti specifici) deve essere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custom-izzato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 per lo specifico progetto.</w:t>
      </w:r>
    </w:p>
    <w:p w:rsidR="00DA067A" w:rsidRPr="00DA067A" w:rsidRDefault="00DA067A" w:rsidP="00DA067A">
      <w:pPr>
        <w:jc w:val="both"/>
        <w:rPr>
          <w:i/>
          <w:color w:val="0000FF"/>
          <w:sz w:val="22"/>
          <w:szCs w:val="22"/>
          <w:lang w:val="it-IT"/>
        </w:rPr>
      </w:pPr>
    </w:p>
    <w:tbl>
      <w:tblPr>
        <w:tblStyle w:val="Grigliatabella"/>
        <w:tblW w:w="9606" w:type="dxa"/>
        <w:tblLook w:val="01E0"/>
      </w:tblPr>
      <w:tblGrid>
        <w:gridCol w:w="7315"/>
        <w:gridCol w:w="2291"/>
      </w:tblGrid>
      <w:tr w:rsidR="005E060B" w:rsidRPr="005E060B">
        <w:tc>
          <w:tcPr>
            <w:tcW w:w="7315" w:type="dxa"/>
          </w:tcPr>
          <w:p w:rsidR="005E060B" w:rsidRPr="005E060B" w:rsidRDefault="00541D2A" w:rsidP="005E060B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 xml:space="preserve">Domande (alcune saranno N/A: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Not</w:t>
            </w:r>
            <w:proofErr w:type="spellEnd"/>
            <w:r>
              <w:rPr>
                <w:color w:val="FF660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Applicable</w:t>
            </w:r>
            <w:proofErr w:type="spellEnd"/>
            <w:r>
              <w:rPr>
                <w:color w:val="FF6600"/>
                <w:sz w:val="24"/>
                <w:szCs w:val="24"/>
                <w:lang w:val="it-IT"/>
              </w:rPr>
              <w:t>)</w:t>
            </w:r>
          </w:p>
        </w:tc>
        <w:tc>
          <w:tcPr>
            <w:tcW w:w="2291" w:type="dxa"/>
          </w:tcPr>
          <w:p w:rsidR="005E060B" w:rsidRPr="005E060B" w:rsidRDefault="00541D2A" w:rsidP="005E060B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>Risposte</w:t>
            </w:r>
            <w:r w:rsidR="00E95D7A">
              <w:rPr>
                <w:color w:val="FF6600"/>
                <w:sz w:val="24"/>
                <w:szCs w:val="24"/>
                <w:lang w:val="it-IT"/>
              </w:rPr>
              <w:t xml:space="preserve"> e note</w:t>
            </w:r>
          </w:p>
        </w:tc>
      </w:tr>
      <w:tr w:rsidR="00134AEA" w:rsidRPr="00833EF4">
        <w:tc>
          <w:tcPr>
            <w:tcW w:w="7315" w:type="dxa"/>
          </w:tcPr>
          <w:p w:rsidR="00134AEA" w:rsidRPr="005E060B" w:rsidRDefault="00134AEA" w:rsidP="007B21FC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Di che tipo di modulo si tratta: </w:t>
            </w:r>
            <w:r w:rsidR="007B21FC">
              <w:rPr>
                <w:sz w:val="22"/>
                <w:szCs w:val="22"/>
                <w:lang w:val="it-IT"/>
              </w:rPr>
              <w:t xml:space="preserve">war, </w:t>
            </w:r>
            <w:proofErr w:type="spellStart"/>
            <w:r w:rsidR="007B21FC">
              <w:rPr>
                <w:sz w:val="22"/>
                <w:szCs w:val="22"/>
                <w:lang w:val="it-IT"/>
              </w:rPr>
              <w:t>ear</w:t>
            </w:r>
            <w:proofErr w:type="spellEnd"/>
            <w:r>
              <w:rPr>
                <w:sz w:val="22"/>
                <w:szCs w:val="22"/>
                <w:lang w:val="it-IT"/>
              </w:rPr>
              <w:t>, etc.</w:t>
            </w:r>
            <w:r w:rsidR="00CD53CF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134AEA" w:rsidRPr="005E060B" w:rsidRDefault="00134AEA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134AEA" w:rsidRPr="00833EF4">
        <w:tc>
          <w:tcPr>
            <w:tcW w:w="7315" w:type="dxa"/>
          </w:tcPr>
          <w:p w:rsidR="00134AEA" w:rsidRPr="005E060B" w:rsidRDefault="00813033" w:rsidP="00813033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Il modulo necessita </w:t>
            </w:r>
            <w:r w:rsidR="00E95D7A">
              <w:rPr>
                <w:sz w:val="22"/>
                <w:szCs w:val="22"/>
                <w:lang w:val="it-IT"/>
              </w:rPr>
              <w:t xml:space="preserve">di </w:t>
            </w:r>
            <w:r>
              <w:rPr>
                <w:sz w:val="22"/>
                <w:szCs w:val="22"/>
                <w:lang w:val="it-IT"/>
              </w:rPr>
              <w:t>configurazione</w:t>
            </w:r>
            <w:r w:rsidR="00134AEA" w:rsidRPr="005E060B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134AEA" w:rsidRPr="005E060B" w:rsidRDefault="00134AEA" w:rsidP="006F4192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833EF4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Quanti e quali sono, se presenti, i tipi </w:t>
            </w:r>
            <w:r>
              <w:rPr>
                <w:sz w:val="22"/>
                <w:szCs w:val="22"/>
                <w:lang w:val="it-IT"/>
              </w:rPr>
              <w:t>di input su cui dovrà lavorare</w:t>
            </w:r>
            <w:r w:rsidR="00EB0820">
              <w:rPr>
                <w:sz w:val="22"/>
                <w:szCs w:val="22"/>
                <w:lang w:val="it-IT"/>
              </w:rPr>
              <w:t xml:space="preserve"> il modulo</w:t>
            </w:r>
            <w:r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833EF4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Quanti e quali sono, se presenti, i tipi di output </w:t>
            </w:r>
            <w:r w:rsidR="00EB0820">
              <w:rPr>
                <w:sz w:val="22"/>
                <w:szCs w:val="22"/>
                <w:lang w:val="it-IT"/>
              </w:rPr>
              <w:t xml:space="preserve">che il modulo </w:t>
            </w:r>
            <w:r w:rsidRPr="005E060B">
              <w:rPr>
                <w:sz w:val="22"/>
                <w:szCs w:val="22"/>
                <w:lang w:val="it-IT"/>
              </w:rPr>
              <w:t>dovrà</w:t>
            </w:r>
            <w:r w:rsidR="00EB0820">
              <w:rPr>
                <w:sz w:val="22"/>
                <w:szCs w:val="22"/>
                <w:lang w:val="it-IT"/>
              </w:rPr>
              <w:t xml:space="preserve"> produrre</w:t>
            </w:r>
            <w:r w:rsidRPr="005E060B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5E060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Il modulo utilizzerà delle librerie di terze parti complesse? Es. </w:t>
            </w:r>
            <w:proofErr w:type="spellStart"/>
            <w:r w:rsidRPr="005E060B">
              <w:rPr>
                <w:sz w:val="22"/>
                <w:szCs w:val="22"/>
                <w:lang w:val="it-IT"/>
              </w:rPr>
              <w:t>Axis</w:t>
            </w:r>
            <w:proofErr w:type="spellEnd"/>
            <w:r w:rsidRPr="005E060B">
              <w:rPr>
                <w:sz w:val="22"/>
                <w:szCs w:val="22"/>
                <w:lang w:val="it-IT"/>
              </w:rPr>
              <w:t>, etc.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833EF4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>La complessità del codice può essere giudicata bassa, media o alta?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E95D7A" w:rsidRPr="005E060B">
        <w:tc>
          <w:tcPr>
            <w:tcW w:w="7315" w:type="dxa"/>
          </w:tcPr>
          <w:p w:rsidR="00E95D7A" w:rsidRPr="005E060B" w:rsidRDefault="00E95D7A" w:rsidP="005E060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...</w:t>
            </w:r>
          </w:p>
        </w:tc>
        <w:tc>
          <w:tcPr>
            <w:tcW w:w="2291" w:type="dxa"/>
          </w:tcPr>
          <w:p w:rsidR="00E95D7A" w:rsidRPr="005E060B" w:rsidRDefault="00E95D7A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</w:tbl>
    <w:p w:rsidR="005E060B" w:rsidRDefault="005E060B" w:rsidP="005E060B">
      <w:pPr>
        <w:pStyle w:val="StileTitolo212ptGiustificato"/>
        <w:rPr>
          <w:lang w:val="it-IT"/>
        </w:rPr>
      </w:pPr>
      <w:bookmarkStart w:id="18" w:name="_Toc352852059"/>
      <w:r w:rsidRPr="00067977">
        <w:rPr>
          <w:lang w:val="it-IT"/>
        </w:rPr>
        <w:t>Interfacce grafiche (se presenti)</w:t>
      </w:r>
      <w:bookmarkEnd w:id="18"/>
    </w:p>
    <w:p w:rsidR="00662DB3" w:rsidRPr="00863FD3" w:rsidRDefault="009A746D" w:rsidP="009A746D">
      <w:pPr>
        <w:jc w:val="both"/>
        <w:rPr>
          <w:i/>
          <w:color w:val="0000FF"/>
          <w:sz w:val="22"/>
          <w:szCs w:val="22"/>
          <w:lang w:val="it-IT"/>
        </w:rPr>
      </w:pPr>
      <w:r w:rsidRPr="00863FD3">
        <w:rPr>
          <w:i/>
          <w:color w:val="0000FF"/>
          <w:sz w:val="22"/>
          <w:szCs w:val="22"/>
          <w:lang w:val="it-IT"/>
        </w:rPr>
        <w:t xml:space="preserve">Sono riportate di seguito le informazioni ed i disegni utili per la definizione delle interfacce grafiche. A tale scopo possono essere utilizzati strumenti di html </w:t>
      </w:r>
      <w:proofErr w:type="spellStart"/>
      <w:r w:rsidRPr="00863FD3">
        <w:rPr>
          <w:i/>
          <w:color w:val="0000FF"/>
          <w:sz w:val="22"/>
          <w:szCs w:val="22"/>
          <w:lang w:val="it-IT"/>
        </w:rPr>
        <w:t>authoring</w:t>
      </w:r>
      <w:proofErr w:type="spellEnd"/>
      <w:r w:rsidRPr="00863FD3">
        <w:rPr>
          <w:i/>
          <w:color w:val="0000FF"/>
          <w:sz w:val="22"/>
          <w:szCs w:val="22"/>
          <w:lang w:val="it-IT"/>
        </w:rPr>
        <w:t>, etc., in modo da avere un indicazione, già in fase di definizione dei requisiti e dell’architettura, di cosa conterranno (anche se approssimati</w:t>
      </w:r>
      <w:r w:rsidR="00E95D7A">
        <w:rPr>
          <w:i/>
          <w:color w:val="0000FF"/>
          <w:sz w:val="22"/>
          <w:szCs w:val="22"/>
          <w:lang w:val="it-IT"/>
        </w:rPr>
        <w:t>vamente) le interfacce grafiche.</w:t>
      </w:r>
    </w:p>
    <w:p w:rsidR="009A746D" w:rsidRPr="00863FD3" w:rsidRDefault="009A746D" w:rsidP="009A746D">
      <w:pPr>
        <w:pStyle w:val="Titolo3"/>
        <w:rPr>
          <w:lang w:val="it-IT"/>
        </w:rPr>
      </w:pPr>
      <w:bookmarkStart w:id="19" w:name="_Toc352852060"/>
      <w:r w:rsidRPr="00863FD3">
        <w:rPr>
          <w:lang w:val="it-IT"/>
        </w:rPr>
        <w:t>In</w:t>
      </w:r>
      <w:r>
        <w:rPr>
          <w:lang w:val="it-IT"/>
        </w:rPr>
        <w:t>terfacce grafiche da realizzare</w:t>
      </w:r>
      <w:bookmarkEnd w:id="19"/>
    </w:p>
    <w:p w:rsidR="009A746D" w:rsidRPr="00067977" w:rsidRDefault="009A746D" w:rsidP="009A746D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 xml:space="preserve">&lt;Inserire qui i </w:t>
      </w:r>
      <w:r>
        <w:rPr>
          <w:sz w:val="22"/>
          <w:szCs w:val="22"/>
          <w:lang w:val="it-IT"/>
        </w:rPr>
        <w:t>disegni</w:t>
      </w:r>
      <w:r w:rsidRPr="00067977">
        <w:rPr>
          <w:sz w:val="22"/>
          <w:szCs w:val="22"/>
          <w:lang w:val="it-IT"/>
        </w:rPr>
        <w:t>&gt;</w:t>
      </w:r>
    </w:p>
    <w:p w:rsidR="007B21FC" w:rsidRPr="00067977" w:rsidRDefault="007B21FC" w:rsidP="007B21FC">
      <w:pPr>
        <w:pStyle w:val="StileTitolo212ptGiustificato"/>
        <w:rPr>
          <w:lang w:val="it-IT"/>
        </w:rPr>
      </w:pPr>
      <w:bookmarkStart w:id="20" w:name="_Toc352852061"/>
      <w:proofErr w:type="spellStart"/>
      <w:r w:rsidRPr="00067977">
        <w:rPr>
          <w:lang w:val="it-IT"/>
        </w:rPr>
        <w:t>Use</w:t>
      </w:r>
      <w:proofErr w:type="spellEnd"/>
      <w:r w:rsidRPr="00067977">
        <w:rPr>
          <w:lang w:val="it-IT"/>
        </w:rPr>
        <w:t xml:space="preserve"> case </w:t>
      </w:r>
      <w:proofErr w:type="spellStart"/>
      <w:r w:rsidRPr="00067977">
        <w:rPr>
          <w:lang w:val="it-IT"/>
        </w:rPr>
        <w:t>diagram</w:t>
      </w:r>
      <w:bookmarkEnd w:id="20"/>
      <w:proofErr w:type="spellEnd"/>
    </w:p>
    <w:p w:rsidR="00063687" w:rsidRPr="00B3322B" w:rsidRDefault="00122A76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Lo 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Use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Case 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Diagram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è realizzato, per quanto possibile ed utile, per tutti gli attori che sono significativi per il modulo da realizzare</w:t>
      </w:r>
      <w:r w:rsidR="00063687" w:rsidRPr="00B3322B">
        <w:rPr>
          <w:i/>
          <w:color w:val="0000FF"/>
          <w:sz w:val="22"/>
          <w:szCs w:val="22"/>
          <w:lang w:val="it-IT"/>
        </w:rPr>
        <w:t>.</w:t>
      </w:r>
    </w:p>
    <w:p w:rsidR="00122A76" w:rsidRPr="00067977" w:rsidRDefault="00122A76" w:rsidP="0045776B">
      <w:pPr>
        <w:jc w:val="both"/>
        <w:rPr>
          <w:sz w:val="22"/>
          <w:szCs w:val="22"/>
          <w:lang w:val="it-IT"/>
        </w:rPr>
      </w:pPr>
    </w:p>
    <w:p w:rsidR="00122A76" w:rsidRPr="00067977" w:rsidRDefault="00FE0FF4" w:rsidP="0045776B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D</w:t>
      </w:r>
      <w:r w:rsidR="00122A76" w:rsidRPr="00067977">
        <w:rPr>
          <w:b/>
          <w:sz w:val="22"/>
          <w:szCs w:val="22"/>
          <w:lang w:val="it-IT"/>
        </w:rPr>
        <w:t>iagrammi:</w:t>
      </w:r>
    </w:p>
    <w:p w:rsidR="00122A76" w:rsidRPr="00067977" w:rsidRDefault="00122A76" w:rsidP="0045776B">
      <w:pPr>
        <w:jc w:val="both"/>
        <w:rPr>
          <w:sz w:val="22"/>
          <w:szCs w:val="22"/>
          <w:lang w:val="it-IT"/>
        </w:rPr>
      </w:pPr>
    </w:p>
    <w:p w:rsidR="00122A76" w:rsidRPr="00067977" w:rsidRDefault="00122A76" w:rsidP="00122A76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i diagrammi&gt;</w:t>
      </w:r>
    </w:p>
    <w:p w:rsidR="00552693" w:rsidRPr="00067977" w:rsidRDefault="00552693" w:rsidP="00056090">
      <w:pPr>
        <w:pStyle w:val="StileTitolo212ptGiustificato"/>
        <w:rPr>
          <w:lang w:val="it-IT"/>
        </w:rPr>
      </w:pPr>
      <w:bookmarkStart w:id="21" w:name="_Toc352852062"/>
      <w:proofErr w:type="spellStart"/>
      <w:r w:rsidRPr="00067977">
        <w:rPr>
          <w:lang w:val="it-IT"/>
        </w:rPr>
        <w:lastRenderedPageBreak/>
        <w:t>Sequence</w:t>
      </w:r>
      <w:proofErr w:type="spellEnd"/>
      <w:r w:rsidRPr="00067977">
        <w:rPr>
          <w:lang w:val="it-IT"/>
        </w:rPr>
        <w:t xml:space="preserve"> </w:t>
      </w:r>
      <w:proofErr w:type="spellStart"/>
      <w:r w:rsidRPr="00067977">
        <w:rPr>
          <w:lang w:val="it-IT"/>
        </w:rPr>
        <w:t>diagram</w:t>
      </w:r>
      <w:bookmarkEnd w:id="21"/>
      <w:proofErr w:type="spellEnd"/>
    </w:p>
    <w:p w:rsidR="006C5C1D" w:rsidRDefault="006C5C1D" w:rsidP="006C5C1D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AD4919" w:rsidRPr="00067977" w:rsidRDefault="00AD4919" w:rsidP="00AD4919">
      <w:pPr>
        <w:pStyle w:val="StileTitolo212ptGiustificato"/>
        <w:rPr>
          <w:lang w:val="it-IT"/>
        </w:rPr>
      </w:pPr>
      <w:bookmarkStart w:id="22" w:name="_Toc352852063"/>
      <w:proofErr w:type="spellStart"/>
      <w:r w:rsidRPr="00067977">
        <w:rPr>
          <w:lang w:val="it-IT"/>
        </w:rPr>
        <w:t>Class</w:t>
      </w:r>
      <w:proofErr w:type="spellEnd"/>
      <w:r w:rsidRPr="00067977">
        <w:rPr>
          <w:lang w:val="it-IT"/>
        </w:rPr>
        <w:t xml:space="preserve"> </w:t>
      </w:r>
      <w:proofErr w:type="spellStart"/>
      <w:r w:rsidRPr="00067977">
        <w:rPr>
          <w:lang w:val="it-IT"/>
        </w:rPr>
        <w:t>diagram</w:t>
      </w:r>
      <w:bookmarkEnd w:id="22"/>
      <w:proofErr w:type="spellEnd"/>
    </w:p>
    <w:p w:rsidR="00AD4919" w:rsidRPr="00067977" w:rsidRDefault="00AD4919" w:rsidP="006C5C1D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&lt;Inserire qui la descrizione&gt;</w:t>
      </w:r>
    </w:p>
    <w:p w:rsidR="004054DE" w:rsidRPr="00067977" w:rsidRDefault="00261ACB" w:rsidP="00056090">
      <w:pPr>
        <w:pStyle w:val="StileTitolo212ptGiustificato"/>
        <w:rPr>
          <w:lang w:val="it-IT"/>
        </w:rPr>
      </w:pPr>
      <w:bookmarkStart w:id="23" w:name="_Toc352852064"/>
      <w:bookmarkStart w:id="24" w:name="_Toc436203413"/>
      <w:bookmarkStart w:id="25" w:name="_Toc452813607"/>
      <w:r>
        <w:rPr>
          <w:lang w:val="it-IT"/>
        </w:rPr>
        <w:t xml:space="preserve">Diagrammi, </w:t>
      </w:r>
      <w:r w:rsidRPr="00067977">
        <w:rPr>
          <w:lang w:val="it-IT"/>
        </w:rPr>
        <w:t xml:space="preserve">disegni </w:t>
      </w:r>
      <w:r>
        <w:rPr>
          <w:lang w:val="it-IT"/>
        </w:rPr>
        <w:t xml:space="preserve">e materiale </w:t>
      </w:r>
      <w:r w:rsidRPr="00067977">
        <w:rPr>
          <w:lang w:val="it-IT"/>
        </w:rPr>
        <w:t>addizional</w:t>
      </w:r>
      <w:r>
        <w:rPr>
          <w:lang w:val="it-IT"/>
        </w:rPr>
        <w:t>e utile</w:t>
      </w:r>
      <w:r w:rsidRPr="00067977">
        <w:rPr>
          <w:lang w:val="it-IT"/>
        </w:rPr>
        <w:t xml:space="preserve"> (opzionale</w:t>
      </w:r>
      <w:r w:rsidR="004054DE" w:rsidRPr="00067977">
        <w:rPr>
          <w:lang w:val="it-IT"/>
        </w:rPr>
        <w:t>)</w:t>
      </w:r>
      <w:bookmarkEnd w:id="23"/>
      <w:r w:rsidR="004054DE" w:rsidRPr="00067977">
        <w:rPr>
          <w:lang w:val="it-IT"/>
        </w:rPr>
        <w:t xml:space="preserve"> </w:t>
      </w:r>
    </w:p>
    <w:p w:rsidR="00833EF4" w:rsidRDefault="00261ACB" w:rsidP="0045776B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Tutti i disegni, diagrammi ed in genere qualsiasi materiale utile alla comprensione del modulo da realizzare sono riportati di seguito</w:t>
      </w:r>
      <w:r w:rsidR="00310C3C" w:rsidRPr="00B3322B">
        <w:rPr>
          <w:sz w:val="22"/>
          <w:szCs w:val="22"/>
          <w:lang w:val="it-IT"/>
        </w:rPr>
        <w:t>.</w:t>
      </w:r>
      <w:r w:rsidR="007B21FC">
        <w:rPr>
          <w:sz w:val="22"/>
          <w:szCs w:val="22"/>
          <w:lang w:val="it-IT"/>
        </w:rPr>
        <w:t xml:space="preserve"> Ad esempio diagrammi E/R o altro possono essere inseriti qui.</w:t>
      </w:r>
    </w:p>
    <w:p w:rsidR="00833EF4" w:rsidRPr="00B3322B" w:rsidRDefault="00833EF4" w:rsidP="0045776B">
      <w:pPr>
        <w:jc w:val="both"/>
        <w:rPr>
          <w:sz w:val="22"/>
          <w:szCs w:val="22"/>
          <w:lang w:val="it-IT"/>
        </w:rPr>
      </w:pPr>
    </w:p>
    <w:p w:rsidR="00833EF4" w:rsidRDefault="00833EF4" w:rsidP="00833EF4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Diagramma E-R Sistema Editoriale</w:t>
      </w:r>
      <w:r w:rsidRPr="00067977">
        <w:rPr>
          <w:b/>
          <w:sz w:val="22"/>
          <w:szCs w:val="22"/>
          <w:lang w:val="it-IT"/>
        </w:rPr>
        <w:t>:</w:t>
      </w:r>
    </w:p>
    <w:p w:rsidR="00833EF4" w:rsidRDefault="00833EF4" w:rsidP="00833EF4">
      <w:pPr>
        <w:jc w:val="both"/>
        <w:rPr>
          <w:b/>
          <w:sz w:val="22"/>
          <w:szCs w:val="22"/>
          <w:lang w:val="it-IT"/>
        </w:rPr>
      </w:pPr>
    </w:p>
    <w:p w:rsidR="00833EF4" w:rsidRPr="00067977" w:rsidRDefault="00833EF4" w:rsidP="00833EF4">
      <w:pPr>
        <w:jc w:val="both"/>
        <w:rPr>
          <w:b/>
          <w:sz w:val="22"/>
          <w:szCs w:val="22"/>
          <w:lang w:val="it-IT"/>
        </w:rPr>
      </w:pPr>
      <w:r>
        <w:rPr>
          <w:b/>
          <w:noProof/>
          <w:sz w:val="22"/>
          <w:szCs w:val="22"/>
          <w:lang w:val="it-IT" w:eastAsia="it-IT"/>
        </w:rPr>
        <w:drawing>
          <wp:inline distT="0" distB="0" distL="0" distR="0">
            <wp:extent cx="4943475" cy="5889335"/>
            <wp:effectExtent l="19050" t="0" r="9525" b="0"/>
            <wp:docPr id="1" name="Immagine 1" descr="C:\Users\Maurizio\Desktop\ProgFinaleUIIP\Diagrammi\Modello_relazion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ProgFinaleUIIP\Diagrammi\Modello_relaziona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88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3C" w:rsidRPr="00067977" w:rsidRDefault="00310C3C" w:rsidP="0045776B">
      <w:pPr>
        <w:jc w:val="both"/>
        <w:rPr>
          <w:sz w:val="22"/>
          <w:szCs w:val="22"/>
          <w:lang w:val="it-IT"/>
        </w:rPr>
      </w:pPr>
    </w:p>
    <w:p w:rsidR="00310C3C" w:rsidRPr="00067977" w:rsidRDefault="00261ACB" w:rsidP="00310C3C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lastRenderedPageBreak/>
        <w:t>&lt;Nome&gt; oppure N/A</w:t>
      </w:r>
      <w:r w:rsidR="00310C3C" w:rsidRPr="00067977">
        <w:rPr>
          <w:b/>
          <w:sz w:val="22"/>
          <w:szCs w:val="22"/>
          <w:lang w:val="it-IT"/>
        </w:rPr>
        <w:t>:</w:t>
      </w:r>
    </w:p>
    <w:p w:rsidR="00310C3C" w:rsidRPr="00067977" w:rsidRDefault="00261ACB" w:rsidP="00261ACB">
      <w:pPr>
        <w:tabs>
          <w:tab w:val="left" w:pos="2175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</w:r>
    </w:p>
    <w:p w:rsidR="00063687" w:rsidRPr="00067977" w:rsidRDefault="00261ACB" w:rsidP="0045776B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&lt;dato, disegno, diagramma o altro&gt;</w:t>
      </w:r>
    </w:p>
    <w:bookmarkEnd w:id="24"/>
    <w:bookmarkEnd w:id="25"/>
    <w:p w:rsidR="00A778C6" w:rsidRDefault="00A778C6" w:rsidP="00A778C6">
      <w:pPr>
        <w:pStyle w:val="StileTitolo120ptGiustificato"/>
        <w:rPr>
          <w:lang w:val="it-IT"/>
        </w:rPr>
      </w:pPr>
      <w:r>
        <w:rPr>
          <w:lang w:val="it-IT"/>
        </w:rPr>
        <w:br w:type="page"/>
      </w:r>
      <w:bookmarkStart w:id="26" w:name="_Toc352852065"/>
      <w:r w:rsidR="003336DE">
        <w:rPr>
          <w:lang w:val="it-IT"/>
        </w:rPr>
        <w:lastRenderedPageBreak/>
        <w:t>D</w:t>
      </w:r>
      <w:r w:rsidRPr="00067977">
        <w:rPr>
          <w:lang w:val="it-IT"/>
        </w:rPr>
        <w:t>ocumentazione</w:t>
      </w:r>
      <w:bookmarkEnd w:id="26"/>
    </w:p>
    <w:p w:rsidR="00283F73" w:rsidRDefault="008F0162" w:rsidP="008F0162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Questo paragrafo</w:t>
      </w:r>
      <w:r w:rsidR="00F965F2">
        <w:rPr>
          <w:i/>
          <w:color w:val="0000FF"/>
          <w:sz w:val="22"/>
          <w:szCs w:val="22"/>
          <w:lang w:val="it-IT"/>
        </w:rPr>
        <w:t xml:space="preserve"> ha lo scopo di contenere informazioni </w:t>
      </w:r>
      <w:r w:rsidR="00283F73">
        <w:rPr>
          <w:i/>
          <w:color w:val="0000FF"/>
          <w:sz w:val="22"/>
          <w:szCs w:val="22"/>
          <w:lang w:val="it-IT"/>
        </w:rPr>
        <w:t>relative ai manuali da rilasciare all'utente finale.</w:t>
      </w:r>
    </w:p>
    <w:p w:rsidR="00283F73" w:rsidRDefault="00283F73" w:rsidP="008F0162">
      <w:pPr>
        <w:jc w:val="both"/>
        <w:rPr>
          <w:i/>
          <w:color w:val="0000FF"/>
          <w:sz w:val="22"/>
          <w:szCs w:val="22"/>
          <w:lang w:val="it-IT"/>
        </w:rPr>
      </w:pPr>
    </w:p>
    <w:p w:rsidR="008F0162" w:rsidRPr="00B3322B" w:rsidRDefault="00283F73" w:rsidP="008F0162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L'ideale sarebbe di arrivare ad un punto in cui questi paragrafi non forniscano solo informazioni per realizzare i vari manuali da rilasciare all'utente, ma rappresentino i manuali stessi. In questo modo la realizzazione dei manuali verrebbe demandata agli sviluppatori stessi (cosa che in ogni caso verrebbe richiesta comunque alle stesse persone ;-) una volta finito lo sviluppo) e diluita nel tempo.</w:t>
      </w:r>
      <w:r w:rsidR="00697327">
        <w:rPr>
          <w:i/>
          <w:color w:val="0000FF"/>
          <w:sz w:val="22"/>
          <w:szCs w:val="22"/>
          <w:lang w:val="it-IT"/>
        </w:rPr>
        <w:t xml:space="preserve"> In molti casi probabilmente il cliente finale chiederà un documento ufficiale di installazione ed un manuale utente.</w:t>
      </w:r>
    </w:p>
    <w:p w:rsidR="00A778C6" w:rsidRPr="00067977" w:rsidRDefault="00284BC9" w:rsidP="00A778C6">
      <w:pPr>
        <w:pStyle w:val="StileTitolo212ptGiustificato"/>
        <w:rPr>
          <w:lang w:val="it-IT"/>
        </w:rPr>
      </w:pPr>
      <w:bookmarkStart w:id="27" w:name="_Toc352852066"/>
      <w:bookmarkStart w:id="28" w:name="_Toc425054417"/>
      <w:bookmarkStart w:id="29" w:name="_Toc422186510"/>
      <w:bookmarkStart w:id="30" w:name="_Toc436203416"/>
      <w:bookmarkStart w:id="31" w:name="_Toc452813610"/>
      <w:r>
        <w:rPr>
          <w:lang w:val="it-IT"/>
        </w:rPr>
        <w:t>M</w:t>
      </w:r>
      <w:r w:rsidR="00A778C6" w:rsidRPr="00067977">
        <w:rPr>
          <w:lang w:val="it-IT"/>
        </w:rPr>
        <w:t>anuale di installazione e configurazione</w:t>
      </w:r>
      <w:bookmarkEnd w:id="27"/>
    </w:p>
    <w:bookmarkEnd w:id="28"/>
    <w:bookmarkEnd w:id="29"/>
    <w:bookmarkEnd w:id="30"/>
    <w:bookmarkEnd w:id="31"/>
    <w:p w:rsidR="00902D88" w:rsidRPr="00B3322B" w:rsidRDefault="00362729" w:rsidP="00A778C6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&lt;Inserire qui le informazioni</w:t>
      </w:r>
      <w:r w:rsidR="00F965F2">
        <w:rPr>
          <w:sz w:val="22"/>
          <w:szCs w:val="22"/>
          <w:lang w:val="it-IT"/>
        </w:rPr>
        <w:t>: sotto paragrafi e tutto</w:t>
      </w:r>
      <w:r w:rsidRPr="00B3322B">
        <w:rPr>
          <w:sz w:val="22"/>
          <w:szCs w:val="22"/>
          <w:lang w:val="it-IT"/>
        </w:rPr>
        <w:t>&gt;</w:t>
      </w:r>
    </w:p>
    <w:p w:rsidR="003336DE" w:rsidRDefault="003336DE" w:rsidP="003336DE">
      <w:pPr>
        <w:pStyle w:val="StileTitolo212ptGiustificato"/>
        <w:rPr>
          <w:lang w:val="it-IT"/>
        </w:rPr>
      </w:pPr>
      <w:bookmarkStart w:id="32" w:name="_Toc425054415"/>
      <w:bookmarkStart w:id="33" w:name="_Toc422186508"/>
      <w:bookmarkStart w:id="34" w:name="_Toc436203414"/>
      <w:bookmarkStart w:id="35" w:name="_Toc452813608"/>
      <w:bookmarkStart w:id="36" w:name="_Toc352852067"/>
      <w:r>
        <w:rPr>
          <w:lang w:val="it-IT"/>
        </w:rPr>
        <w:t>M</w:t>
      </w:r>
      <w:r w:rsidRPr="00067977">
        <w:rPr>
          <w:lang w:val="it-IT"/>
        </w:rPr>
        <w:t>anual</w:t>
      </w:r>
      <w:bookmarkEnd w:id="32"/>
      <w:bookmarkEnd w:id="33"/>
      <w:bookmarkEnd w:id="34"/>
      <w:bookmarkEnd w:id="35"/>
      <w:r w:rsidRPr="00067977">
        <w:rPr>
          <w:lang w:val="it-IT"/>
        </w:rPr>
        <w:t>e utente</w:t>
      </w:r>
      <w:bookmarkEnd w:id="36"/>
    </w:p>
    <w:p w:rsidR="00362729" w:rsidRPr="00B3322B" w:rsidRDefault="00362729" w:rsidP="00362729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&lt;Inserire qui le informazioni</w:t>
      </w:r>
      <w:r w:rsidR="00F965F2">
        <w:rPr>
          <w:sz w:val="22"/>
          <w:szCs w:val="22"/>
          <w:lang w:val="it-IT"/>
        </w:rPr>
        <w:t>: sotto paragrafi e tutto</w:t>
      </w:r>
      <w:r w:rsidRPr="00B3322B">
        <w:rPr>
          <w:sz w:val="22"/>
          <w:szCs w:val="22"/>
          <w:lang w:val="it-IT"/>
        </w:rPr>
        <w:t>&gt;</w:t>
      </w:r>
    </w:p>
    <w:p w:rsidR="00283F73" w:rsidRDefault="00283F73" w:rsidP="00283F73">
      <w:pPr>
        <w:pStyle w:val="StileTitolo212ptGiustificato"/>
        <w:rPr>
          <w:lang w:val="it-IT"/>
        </w:rPr>
      </w:pPr>
      <w:bookmarkStart w:id="37" w:name="_Toc352852068"/>
      <w:r>
        <w:rPr>
          <w:lang w:val="it-IT"/>
        </w:rPr>
        <w:t>Test Case</w:t>
      </w:r>
      <w:bookmarkEnd w:id="37"/>
    </w:p>
    <w:p w:rsidR="00B81F8E" w:rsidRDefault="00B81F8E" w:rsidP="00B81F8E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Vanno indicati i test di accettazione che deve effettuare il cliente finale per ritenere il modulo, nuovo o modificato, accettabile.</w:t>
      </w:r>
    </w:p>
    <w:p w:rsidR="00B81F8E" w:rsidRDefault="00B81F8E" w:rsidP="00283F73">
      <w:pPr>
        <w:jc w:val="both"/>
        <w:rPr>
          <w:sz w:val="22"/>
          <w:szCs w:val="22"/>
          <w:lang w:val="it-IT"/>
        </w:rPr>
      </w:pPr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B81F8E" w:rsidRPr="00067977">
        <w:tc>
          <w:tcPr>
            <w:tcW w:w="2518" w:type="dxa"/>
          </w:tcPr>
          <w:p w:rsidR="00B81F8E" w:rsidRPr="00067977" w:rsidRDefault="00B81F8E" w:rsidP="00935FD7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 xml:space="preserve">Test Case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Name</w:t>
            </w:r>
            <w:proofErr w:type="spellEnd"/>
          </w:p>
        </w:tc>
        <w:tc>
          <w:tcPr>
            <w:tcW w:w="6982" w:type="dxa"/>
          </w:tcPr>
          <w:p w:rsidR="00B81F8E" w:rsidRPr="00067977" w:rsidRDefault="00B81F8E" w:rsidP="00935FD7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B81F8E" w:rsidRPr="00067977">
        <w:tc>
          <w:tcPr>
            <w:tcW w:w="2518" w:type="dxa"/>
          </w:tcPr>
          <w:p w:rsidR="00B81F8E" w:rsidRPr="00067977" w:rsidRDefault="00B81F8E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B81F8E" w:rsidRPr="00067977" w:rsidRDefault="00B81F8E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362729" w:rsidRPr="00067977" w:rsidRDefault="00362729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sectPr w:rsidR="00362729" w:rsidRPr="00067977" w:rsidSect="005A13F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EF9" w:rsidRDefault="00B04EF9">
      <w:r>
        <w:separator/>
      </w:r>
    </w:p>
  </w:endnote>
  <w:endnote w:type="continuationSeparator" w:id="0">
    <w:p w:rsidR="00B04EF9" w:rsidRDefault="00B04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6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jc w:val="right"/>
          </w:pPr>
          <w:r>
            <w:t xml:space="preserve">Page </w:t>
          </w:r>
          <w:r w:rsidR="003E57CD"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 w:rsidR="003E57CD">
            <w:rPr>
              <w:rStyle w:val="Numeropagina"/>
            </w:rPr>
            <w:fldChar w:fldCharType="separate"/>
          </w:r>
          <w:r w:rsidR="00833EF4">
            <w:rPr>
              <w:rStyle w:val="Numeropagina"/>
              <w:noProof/>
            </w:rPr>
            <w:t>7</w:t>
          </w:r>
          <w:r w:rsidR="003E57CD">
            <w:rPr>
              <w:rStyle w:val="Numeropagina"/>
            </w:rPr>
            <w:fldChar w:fldCharType="end"/>
          </w:r>
        </w:p>
      </w:tc>
    </w:tr>
  </w:tbl>
  <w:p w:rsidR="005E060B" w:rsidRDefault="005E060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EF9" w:rsidRDefault="00B04EF9">
      <w:r>
        <w:separator/>
      </w:r>
    </w:p>
  </w:footnote>
  <w:footnote w:type="continuationSeparator" w:id="0">
    <w:p w:rsidR="00B04EF9" w:rsidRDefault="00B04E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60B" w:rsidRDefault="005E060B">
    <w:pPr>
      <w:rPr>
        <w:sz w:val="24"/>
      </w:rPr>
    </w:pPr>
  </w:p>
  <w:p w:rsidR="005E060B" w:rsidRDefault="005E060B">
    <w:pPr>
      <w:pBdr>
        <w:top w:val="single" w:sz="6" w:space="1" w:color="auto"/>
      </w:pBdr>
      <w:rPr>
        <w:sz w:val="24"/>
      </w:rPr>
    </w:pPr>
  </w:p>
  <w:p w:rsidR="005E060B" w:rsidRDefault="00D05AF8">
    <w:pPr>
      <w:pBdr>
        <w:bottom w:val="single" w:sz="6" w:space="1" w:color="auto"/>
      </w:pBdr>
      <w:jc w:val="right"/>
      <w:rPr>
        <w:sz w:val="24"/>
      </w:rPr>
    </w:pPr>
    <w:r w:rsidRPr="00C40D20">
      <w:rPr>
        <w:noProof/>
        <w:sz w:val="36"/>
        <w:lang w:val="it-IT"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2291715</wp:posOffset>
          </wp:positionH>
          <wp:positionV relativeFrom="paragraph">
            <wp:posOffset>54864</wp:posOffset>
          </wp:positionV>
          <wp:extent cx="1327150" cy="1128395"/>
          <wp:effectExtent l="0" t="0" r="0" b="0"/>
          <wp:wrapNone/>
          <wp:docPr id="2" name="Immagine 2" descr="Macintosh HD:Users:giovannigenua:Desktop:uiip8:header: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iovannigenua:Desktop:uiip8:header: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5E060B" w:rsidRDefault="005E060B">
    <w:pPr>
      <w:pStyle w:val="Intestazione"/>
    </w:pPr>
  </w:p>
  <w:p w:rsidR="00697327" w:rsidRDefault="00697327">
    <w:pPr>
      <w:pStyle w:val="Intestazione"/>
    </w:pPr>
  </w:p>
  <w:p w:rsidR="00D05AF8" w:rsidRDefault="00D05AF8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60B">
      <w:tc>
        <w:tcPr>
          <w:tcW w:w="6379" w:type="dxa"/>
        </w:tcPr>
        <w:p w:rsidR="005E060B" w:rsidRDefault="00B44A80">
          <w:proofErr w:type="spellStart"/>
          <w:r w:rsidRPr="00B44A80">
            <w:rPr>
              <w:b/>
            </w:rPr>
            <w:t>Sistema</w:t>
          </w:r>
          <w:proofErr w:type="spellEnd"/>
          <w:r w:rsidRPr="00B44A80">
            <w:rPr>
              <w:b/>
            </w:rPr>
            <w:t xml:space="preserve"> </w:t>
          </w:r>
          <w:proofErr w:type="spellStart"/>
          <w:r w:rsidRPr="00B44A80">
            <w:rPr>
              <w:b/>
            </w:rPr>
            <w:t>Editoriale</w:t>
          </w:r>
          <w:proofErr w:type="spellEnd"/>
        </w:p>
      </w:tc>
      <w:tc>
        <w:tcPr>
          <w:tcW w:w="3179" w:type="dxa"/>
        </w:tcPr>
        <w:p w:rsidR="005E060B" w:rsidRDefault="005E060B">
          <w:pPr>
            <w:tabs>
              <w:tab w:val="left" w:pos="1135"/>
            </w:tabs>
            <w:spacing w:before="40"/>
            <w:ind w:right="68"/>
          </w:pPr>
          <w:r>
            <w:t>Version: R1A</w:t>
          </w:r>
        </w:p>
      </w:tc>
    </w:tr>
    <w:tr w:rsidR="005E060B">
      <w:tc>
        <w:tcPr>
          <w:tcW w:w="6379" w:type="dxa"/>
        </w:tcPr>
        <w:p w:rsidR="005E060B" w:rsidRDefault="005E060B">
          <w:r>
            <w:t xml:space="preserve">Note </w:t>
          </w:r>
          <w:proofErr w:type="spellStart"/>
          <w:r>
            <w:t>di</w:t>
          </w:r>
          <w:proofErr w:type="spellEnd"/>
          <w:r>
            <w:t xml:space="preserve"> </w:t>
          </w:r>
          <w:proofErr w:type="spellStart"/>
          <w:r>
            <w:t>sviluppo</w:t>
          </w:r>
          <w:proofErr w:type="spellEnd"/>
        </w:p>
      </w:tc>
      <w:tc>
        <w:tcPr>
          <w:tcW w:w="3179" w:type="dxa"/>
        </w:tcPr>
        <w:p w:rsidR="005E060B" w:rsidRDefault="005E060B">
          <w:r>
            <w:t>Date: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5E060B">
      <w:tc>
        <w:tcPr>
          <w:tcW w:w="9558" w:type="dxa"/>
          <w:gridSpan w:val="2"/>
        </w:tcPr>
        <w:p w:rsidR="005E060B" w:rsidRDefault="005E060B">
          <w:r>
            <w:t xml:space="preserve">Note </w:t>
          </w:r>
          <w:proofErr w:type="spellStart"/>
          <w:r>
            <w:t>di</w:t>
          </w:r>
          <w:proofErr w:type="spellEnd"/>
          <w:r>
            <w:t xml:space="preserve"> </w:t>
          </w:r>
          <w:proofErr w:type="spellStart"/>
          <w:r>
            <w:t>sviluppo</w:t>
          </w:r>
          <w:proofErr w:type="spellEnd"/>
          <w:r>
            <w:t xml:space="preserve"> software</w:t>
          </w:r>
        </w:p>
      </w:tc>
    </w:tr>
  </w:tbl>
  <w:p w:rsidR="005E060B" w:rsidRDefault="005E060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C5433FC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8C5EA8"/>
    <w:multiLevelType w:val="hybridMultilevel"/>
    <w:tmpl w:val="1C88D92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91665C"/>
    <w:multiLevelType w:val="multilevel"/>
    <w:tmpl w:val="31B2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4D4139"/>
    <w:multiLevelType w:val="hybridMultilevel"/>
    <w:tmpl w:val="BF5E242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7114EE"/>
    <w:multiLevelType w:val="hybridMultilevel"/>
    <w:tmpl w:val="32EE557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B4540B"/>
    <w:multiLevelType w:val="hybridMultilevel"/>
    <w:tmpl w:val="1280FEB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08057B"/>
    <w:multiLevelType w:val="multilevel"/>
    <w:tmpl w:val="BF5E2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2AA1173"/>
    <w:multiLevelType w:val="hybridMultilevel"/>
    <w:tmpl w:val="329CD57E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A7F17DA"/>
    <w:multiLevelType w:val="hybridMultilevel"/>
    <w:tmpl w:val="941ED84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B6D244F"/>
    <w:multiLevelType w:val="hybridMultilevel"/>
    <w:tmpl w:val="24D0AF84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565B66"/>
    <w:multiLevelType w:val="hybridMultilevel"/>
    <w:tmpl w:val="60B0B01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0FD226B"/>
    <w:multiLevelType w:val="hybridMultilevel"/>
    <w:tmpl w:val="2474BEA6"/>
    <w:lvl w:ilvl="0" w:tplc="0410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A6B623F"/>
    <w:multiLevelType w:val="hybridMultilevel"/>
    <w:tmpl w:val="90CC796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2"/>
  </w:num>
  <w:num w:numId="5">
    <w:abstractNumId w:val="38"/>
  </w:num>
  <w:num w:numId="6">
    <w:abstractNumId w:val="28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7"/>
  </w:num>
  <w:num w:numId="11">
    <w:abstractNumId w:val="6"/>
  </w:num>
  <w:num w:numId="12">
    <w:abstractNumId w:val="23"/>
  </w:num>
  <w:num w:numId="13">
    <w:abstractNumId w:val="21"/>
  </w:num>
  <w:num w:numId="14">
    <w:abstractNumId w:val="36"/>
  </w:num>
  <w:num w:numId="15">
    <w:abstractNumId w:val="20"/>
  </w:num>
  <w:num w:numId="16">
    <w:abstractNumId w:val="9"/>
  </w:num>
  <w:num w:numId="17">
    <w:abstractNumId w:val="35"/>
  </w:num>
  <w:num w:numId="18">
    <w:abstractNumId w:val="26"/>
  </w:num>
  <w:num w:numId="19">
    <w:abstractNumId w:val="12"/>
  </w:num>
  <w:num w:numId="20">
    <w:abstractNumId w:val="25"/>
  </w:num>
  <w:num w:numId="21">
    <w:abstractNumId w:val="19"/>
  </w:num>
  <w:num w:numId="22">
    <w:abstractNumId w:val="34"/>
  </w:num>
  <w:num w:numId="23">
    <w:abstractNumId w:val="16"/>
  </w:num>
  <w:num w:numId="24">
    <w:abstractNumId w:val="15"/>
  </w:num>
  <w:num w:numId="25">
    <w:abstractNumId w:val="14"/>
  </w:num>
  <w:num w:numId="26">
    <w:abstractNumId w:val="30"/>
  </w:num>
  <w:num w:numId="27">
    <w:abstractNumId w:val="32"/>
  </w:num>
  <w:num w:numId="28">
    <w:abstractNumId w:val="39"/>
  </w:num>
  <w:num w:numId="29">
    <w:abstractNumId w:val="24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3"/>
  </w:num>
  <w:num w:numId="35">
    <w:abstractNumId w:val="8"/>
  </w:num>
  <w:num w:numId="36">
    <w:abstractNumId w:val="10"/>
  </w:num>
  <w:num w:numId="37">
    <w:abstractNumId w:val="0"/>
  </w:num>
  <w:num w:numId="38">
    <w:abstractNumId w:val="18"/>
  </w:num>
  <w:num w:numId="39">
    <w:abstractNumId w:val="3"/>
  </w:num>
  <w:num w:numId="40">
    <w:abstractNumId w:val="13"/>
  </w:num>
  <w:num w:numId="41">
    <w:abstractNumId w:val="7"/>
  </w:num>
  <w:num w:numId="42">
    <w:abstractNumId w:val="11"/>
  </w:num>
  <w:num w:numId="43">
    <w:abstractNumId w:val="31"/>
  </w:num>
  <w:num w:numId="44">
    <w:abstractNumId w:val="17"/>
  </w:num>
  <w:num w:numId="45">
    <w:abstractNumId w:val="29"/>
  </w:num>
  <w:num w:numId="46">
    <w:abstractNumId w:val="0"/>
  </w:num>
  <w:num w:numId="4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attachedTemplate r:id="rId1"/>
  <w:stylePaneFormatFilter w:val="3F01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60CFF"/>
    <w:rsid w:val="000077ED"/>
    <w:rsid w:val="00014A7B"/>
    <w:rsid w:val="00037665"/>
    <w:rsid w:val="00053367"/>
    <w:rsid w:val="00056090"/>
    <w:rsid w:val="00062054"/>
    <w:rsid w:val="00063687"/>
    <w:rsid w:val="00066B08"/>
    <w:rsid w:val="00067977"/>
    <w:rsid w:val="0007024C"/>
    <w:rsid w:val="000B7713"/>
    <w:rsid w:val="000E08C0"/>
    <w:rsid w:val="000F38EF"/>
    <w:rsid w:val="000F6A65"/>
    <w:rsid w:val="00101BEC"/>
    <w:rsid w:val="00107E97"/>
    <w:rsid w:val="00117D78"/>
    <w:rsid w:val="00122A76"/>
    <w:rsid w:val="00134AEA"/>
    <w:rsid w:val="001655F1"/>
    <w:rsid w:val="00170C3E"/>
    <w:rsid w:val="001A6349"/>
    <w:rsid w:val="001B5BF1"/>
    <w:rsid w:val="001C22F6"/>
    <w:rsid w:val="001E11F4"/>
    <w:rsid w:val="001E48C7"/>
    <w:rsid w:val="001E544F"/>
    <w:rsid w:val="002015FA"/>
    <w:rsid w:val="00207330"/>
    <w:rsid w:val="00256218"/>
    <w:rsid w:val="00261ACB"/>
    <w:rsid w:val="00272174"/>
    <w:rsid w:val="00277FDF"/>
    <w:rsid w:val="00283F73"/>
    <w:rsid w:val="00284BC9"/>
    <w:rsid w:val="002A5713"/>
    <w:rsid w:val="002C34C4"/>
    <w:rsid w:val="002C57A1"/>
    <w:rsid w:val="002D25DD"/>
    <w:rsid w:val="002D7021"/>
    <w:rsid w:val="003021C6"/>
    <w:rsid w:val="00310C3C"/>
    <w:rsid w:val="003336DE"/>
    <w:rsid w:val="003342A0"/>
    <w:rsid w:val="00336E0F"/>
    <w:rsid w:val="003375EA"/>
    <w:rsid w:val="0033774B"/>
    <w:rsid w:val="00362729"/>
    <w:rsid w:val="00370227"/>
    <w:rsid w:val="00373E55"/>
    <w:rsid w:val="00392289"/>
    <w:rsid w:val="003A13F8"/>
    <w:rsid w:val="003A2A9C"/>
    <w:rsid w:val="003A7EFF"/>
    <w:rsid w:val="003B65B5"/>
    <w:rsid w:val="003C2898"/>
    <w:rsid w:val="003E086B"/>
    <w:rsid w:val="003E57CD"/>
    <w:rsid w:val="003F027D"/>
    <w:rsid w:val="004054DE"/>
    <w:rsid w:val="0043478C"/>
    <w:rsid w:val="0045252C"/>
    <w:rsid w:val="0045776B"/>
    <w:rsid w:val="004B0502"/>
    <w:rsid w:val="004B52FC"/>
    <w:rsid w:val="004B5B1C"/>
    <w:rsid w:val="004C7B9D"/>
    <w:rsid w:val="004D208B"/>
    <w:rsid w:val="004D35FD"/>
    <w:rsid w:val="004D4230"/>
    <w:rsid w:val="004F2350"/>
    <w:rsid w:val="004F27D7"/>
    <w:rsid w:val="00502B32"/>
    <w:rsid w:val="00525BD6"/>
    <w:rsid w:val="00541050"/>
    <w:rsid w:val="00541D2A"/>
    <w:rsid w:val="00544736"/>
    <w:rsid w:val="00552693"/>
    <w:rsid w:val="00560CFF"/>
    <w:rsid w:val="00563B39"/>
    <w:rsid w:val="0058506A"/>
    <w:rsid w:val="00586A0C"/>
    <w:rsid w:val="00591632"/>
    <w:rsid w:val="005940DB"/>
    <w:rsid w:val="005A13FD"/>
    <w:rsid w:val="005B0CFD"/>
    <w:rsid w:val="005B2577"/>
    <w:rsid w:val="005B37ED"/>
    <w:rsid w:val="005E060B"/>
    <w:rsid w:val="00600046"/>
    <w:rsid w:val="0062370C"/>
    <w:rsid w:val="00662DB3"/>
    <w:rsid w:val="00671FE8"/>
    <w:rsid w:val="0069504E"/>
    <w:rsid w:val="00695472"/>
    <w:rsid w:val="00697327"/>
    <w:rsid w:val="006A2B3A"/>
    <w:rsid w:val="006A5F27"/>
    <w:rsid w:val="006C0F94"/>
    <w:rsid w:val="006C5C1D"/>
    <w:rsid w:val="006F4192"/>
    <w:rsid w:val="00720119"/>
    <w:rsid w:val="0076253A"/>
    <w:rsid w:val="0078524A"/>
    <w:rsid w:val="007B21FC"/>
    <w:rsid w:val="007C4977"/>
    <w:rsid w:val="007F3127"/>
    <w:rsid w:val="007F61A4"/>
    <w:rsid w:val="00803F4A"/>
    <w:rsid w:val="00813033"/>
    <w:rsid w:val="00833EF4"/>
    <w:rsid w:val="0085469C"/>
    <w:rsid w:val="00863FD3"/>
    <w:rsid w:val="0088294C"/>
    <w:rsid w:val="008B5699"/>
    <w:rsid w:val="008F0162"/>
    <w:rsid w:val="008F20BF"/>
    <w:rsid w:val="00902D88"/>
    <w:rsid w:val="009133FE"/>
    <w:rsid w:val="00913AEB"/>
    <w:rsid w:val="00935FD7"/>
    <w:rsid w:val="00954BE7"/>
    <w:rsid w:val="0095648A"/>
    <w:rsid w:val="009602BC"/>
    <w:rsid w:val="00961158"/>
    <w:rsid w:val="009764F4"/>
    <w:rsid w:val="00997D1E"/>
    <w:rsid w:val="009A23F9"/>
    <w:rsid w:val="009A746D"/>
    <w:rsid w:val="009C63DB"/>
    <w:rsid w:val="009D2ECD"/>
    <w:rsid w:val="009E09A1"/>
    <w:rsid w:val="009F357A"/>
    <w:rsid w:val="00A00F5B"/>
    <w:rsid w:val="00A117FA"/>
    <w:rsid w:val="00A14AB3"/>
    <w:rsid w:val="00A31449"/>
    <w:rsid w:val="00A34144"/>
    <w:rsid w:val="00A50062"/>
    <w:rsid w:val="00A52B2E"/>
    <w:rsid w:val="00A778C6"/>
    <w:rsid w:val="00A959A5"/>
    <w:rsid w:val="00AA58CF"/>
    <w:rsid w:val="00AC0857"/>
    <w:rsid w:val="00AC2139"/>
    <w:rsid w:val="00AC4776"/>
    <w:rsid w:val="00AD4919"/>
    <w:rsid w:val="00AE7BE8"/>
    <w:rsid w:val="00B04EF9"/>
    <w:rsid w:val="00B2178E"/>
    <w:rsid w:val="00B3322B"/>
    <w:rsid w:val="00B44A80"/>
    <w:rsid w:val="00B72E6A"/>
    <w:rsid w:val="00B81F8E"/>
    <w:rsid w:val="00B83357"/>
    <w:rsid w:val="00BA4BF1"/>
    <w:rsid w:val="00BA52B6"/>
    <w:rsid w:val="00BA6283"/>
    <w:rsid w:val="00BB175B"/>
    <w:rsid w:val="00BE6000"/>
    <w:rsid w:val="00C27385"/>
    <w:rsid w:val="00C30B0A"/>
    <w:rsid w:val="00C32AF6"/>
    <w:rsid w:val="00C461AD"/>
    <w:rsid w:val="00C96F32"/>
    <w:rsid w:val="00C972F4"/>
    <w:rsid w:val="00CC6A95"/>
    <w:rsid w:val="00CD1232"/>
    <w:rsid w:val="00CD53CF"/>
    <w:rsid w:val="00CF676C"/>
    <w:rsid w:val="00D0077A"/>
    <w:rsid w:val="00D02B31"/>
    <w:rsid w:val="00D05AF8"/>
    <w:rsid w:val="00D42607"/>
    <w:rsid w:val="00D67495"/>
    <w:rsid w:val="00D972E1"/>
    <w:rsid w:val="00DA067A"/>
    <w:rsid w:val="00DD3F49"/>
    <w:rsid w:val="00E05519"/>
    <w:rsid w:val="00E15F22"/>
    <w:rsid w:val="00E209C1"/>
    <w:rsid w:val="00E36B8B"/>
    <w:rsid w:val="00E71948"/>
    <w:rsid w:val="00E73EFC"/>
    <w:rsid w:val="00E76065"/>
    <w:rsid w:val="00E92575"/>
    <w:rsid w:val="00E930D7"/>
    <w:rsid w:val="00E95D7A"/>
    <w:rsid w:val="00EB00D9"/>
    <w:rsid w:val="00EB0820"/>
    <w:rsid w:val="00EC29D5"/>
    <w:rsid w:val="00F002E2"/>
    <w:rsid w:val="00F218FF"/>
    <w:rsid w:val="00F32434"/>
    <w:rsid w:val="00F42849"/>
    <w:rsid w:val="00F54C83"/>
    <w:rsid w:val="00F72B4A"/>
    <w:rsid w:val="00F7737B"/>
    <w:rsid w:val="00F905C3"/>
    <w:rsid w:val="00F965F2"/>
    <w:rsid w:val="00FC1897"/>
    <w:rsid w:val="00FC64AD"/>
    <w:rsid w:val="00FD248C"/>
    <w:rsid w:val="00FE0FF4"/>
    <w:rsid w:val="00FF0271"/>
    <w:rsid w:val="00FF22DA"/>
    <w:rsid w:val="00FF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del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io\Prj\fluidflow\extra\fluidflow-docs\software-development-notes\fluidflow-NdS-Xxx.R1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fluidflow-NdS-Xxx.R1A.dot</Template>
  <TotalTime>193</TotalTime>
  <Pages>10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Vision</vt:lpstr>
    </vt:vector>
  </TitlesOfParts>
  <Company>Reply S.p.A.</Company>
  <LinksUpToDate>false</LinksUpToDate>
  <CharactersWithSpaces>10681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InfoBUS</dc:subject>
  <dc:creator>Mario</dc:creator>
  <cp:lastModifiedBy>Maurizio</cp:lastModifiedBy>
  <cp:revision>11</cp:revision>
  <cp:lastPrinted>2005-07-21T08:44:00Z</cp:lastPrinted>
  <dcterms:created xsi:type="dcterms:W3CDTF">2010-04-07T14:45:00Z</dcterms:created>
  <dcterms:modified xsi:type="dcterms:W3CDTF">2013-04-10T17:27:00Z</dcterms:modified>
</cp:coreProperties>
</file>